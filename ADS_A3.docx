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380470220"/>
        <w:docPartObj>
          <w:docPartGallery w:val="Cover Pages"/>
          <w:docPartUnique/>
        </w:docPartObj>
      </w:sdtPr>
      <w:sdtContent>
        <w:p w14:paraId="71A87852" w14:textId="77777777" w:rsidR="00BE603C" w:rsidRDefault="00BE603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0A1118B" wp14:editId="3E2AB32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DB02D8E" w14:textId="77777777" w:rsidR="00D6156D" w:rsidRDefault="00D6156D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19B2CC8" w14:textId="77777777" w:rsidR="00D6156D" w:rsidRDefault="00D6156D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  <w:lang w:eastAsia="zh-CN"/>
                                        </w:rPr>
                                        <w:t>Loan lending club</w:t>
                                      </w:r>
                                    </w:p>
                                  </w:sdtContent>
                                </w:sdt>
                                <w:p w14:paraId="1911E4AD" w14:textId="77777777" w:rsidR="00D6156D" w:rsidRDefault="00D6156D">
                                  <w:pPr>
                                    <w:pStyle w:val="NoSpacing"/>
                                    <w:spacing w:before="120"/>
                                    <w:rPr>
                                      <w:rFonts w:hint="eastAsia"/>
                                      <w:color w:val="DDDDDD" w:themeColor="accent1"/>
                                      <w:sz w:val="36"/>
                                      <w:szCs w:val="36"/>
                                      <w:lang w:eastAsia="zh-CN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DDDDDD" w:themeColor="accent1"/>
                                        <w:sz w:val="36"/>
                                        <w:szCs w:val="36"/>
                                      </w:rPr>
                                      <w:alias w:val="Subtitle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hint="eastAsia"/>
                                          <w:color w:val="DDDDDD" w:themeColor="accent1"/>
                                          <w:sz w:val="36"/>
                                          <w:szCs w:val="36"/>
                                          <w:lang w:eastAsia="zh-CN"/>
                                        </w:rPr>
                                        <w:t>Re</w:t>
                                      </w:r>
                                    </w:sdtContent>
                                  </w:sdt>
                                  <w:r>
                                    <w:rPr>
                                      <w:rFonts w:hint="eastAsia"/>
                                      <w:color w:val="DDDDDD" w:themeColor="accent1"/>
                                      <w:sz w:val="36"/>
                                      <w:szCs w:val="36"/>
                                      <w:lang w:eastAsia="zh-CN"/>
                                    </w:rPr>
                                    <w:t xml:space="preserve">port by: Mengqi </w:t>
                                  </w:r>
                                  <w:proofErr w:type="gramStart"/>
                                  <w:r>
                                    <w:rPr>
                                      <w:rFonts w:hint="eastAsia"/>
                                      <w:color w:val="DDDDDD" w:themeColor="accent1"/>
                                      <w:sz w:val="36"/>
                                      <w:szCs w:val="36"/>
                                      <w:lang w:eastAsia="zh-CN"/>
                                    </w:rPr>
                                    <w:t>Zhao  (</w:t>
                                  </w:r>
                                  <w:proofErr w:type="gramEnd"/>
                                  <w:r>
                                    <w:rPr>
                                      <w:rFonts w:hint="eastAsia"/>
                                      <w:color w:val="DDDDDD" w:themeColor="accent1"/>
                                      <w:sz w:val="36"/>
                                      <w:szCs w:val="36"/>
                                      <w:lang w:eastAsia="zh-CN"/>
                                    </w:rPr>
                                    <w:t xml:space="preserve"> Team 6 )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A1118B" id="Group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">
                    <v:group id="Group 49" o:spid="_x0000_s1027" style="position:absolute;width:6858000;height:9144000" coordsize="6858000,91440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vtESaxgAAANs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vC2gN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+0RJrGAAAA2wAA&#10;AA8AAAAAAAAAAAAAAAAAqQIAAGRycy9kb3ducmV2LnhtbFBLBQYAAAAABAAEAPoAAACcAwAAAAA=&#10;">
                      <v:rect id="Rectangle 54" o:spid="_x0000_s1028" style="position:absolute;width:6858000;height:91440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5tTsxQAA&#10;ANsAAAAPAAAAZHJzL2Rvd25yZXYueG1sRI/NasMwEITvhb6D2EIuJZGdP4obJaQBh17rhkBvW2tj&#10;mVgrY6mOk6ePCoUeh5n5hlltBtuInjpfO1aQThIQxKXTNVcKDp/5+AWED8gaG8ek4EoeNuvHhxVm&#10;2l34g/oiVCJC2GeowITQZlL60pBFP3EtcfROrrMYouwqqTu8RLht5DRJltJizXHBYEs7Q+W5+LEK&#10;tv4tNc+32Vfefy+wmO+HY5obpUZPw/YVRKAh/If/2u9awWIOv1/iD5Dr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nm1OzFAAAA2wAAAA8AAAAAAAAAAAAAAAAAlwIAAGRycy9k&#10;b3ducmV2LnhtbFBLBQYAAAAABAAEAPUAAACJAwAAAAA=&#10;" fillcolor="#080808 [3122]" stroked="f" strokeweight="1pt">
                        <v:fill color2="black [2882]" angle="-12" colors="0 #4f4f4f;6554f #4f4f4f" type="gradient"/>
                        <v:textbox inset="54pt,54pt,1in,5in">
                          <w:txbxContent>
                            <w:p w14:paraId="7DB02D8E" w14:textId="77777777" w:rsidR="00D6156D" w:rsidRDefault="00D6156D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25;width:4329113;height:4491038" coordsize="4329113,44910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INhCwwAAANs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QLPL+EH&#10;yNk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sg2ELDAAAA2wAAAA8A&#10;AAAAAAAAAAAAAAAAqQIAAGRycy9kb3ducmV2LnhtbFBLBQYAAAAABAAEAPoAAACZAwAAAAA=&#10;">
                        <v:shape id="Freeform 56" o:spid="_x0000_s1030" style="position:absolute;left:1501775;width:2827338;height:2835275;visibility:visible;mso-wrap-style:square;v-text-anchor:top" coordsize="1781,17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DSSBwwAA&#10;ANsAAAAPAAAAZHJzL2Rvd25yZXYueG1sRI9BawIxFITvQv9DeIXeNFuhYlej2MK23mq3xfNj89wN&#10;bl62SVzXf28KgsdhZr5hluvBtqInH4xjBc+TDARx5bThWsHvTzGegwgRWWPrmBRcKMB69TBaYq7d&#10;mb+pL2MtEoRDjgqaGLtcylA1ZDFMXEecvIPzFmOSvpba4znBbSunWTaTFg2nhQY7em+oOpYnq6B/&#10;88NXdPttUZjdq+z1h/n73Cv19DhsFiAiDfEevrW3WsHLDP6/pB8gV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DSSBwwAAANsAAAAPAAAAAAAAAAAAAAAAAJcCAABkcnMvZG93&#10;bnJldi54bWxQSwUGAAAAAAQABAD1AAAAhwMAAAAA&#10;" path="m4,1786l0,1782,1776,,1781,5,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37;top:227013;width:3546475;height:3546475;visibility:visible;mso-wrap-style:square;v-text-anchor:top" coordsize="2234,2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aGAJxQAA&#10;ANsAAAAPAAAAZHJzL2Rvd25yZXYueG1sRI/RasJAFETfC/7DcoW+NRsttTV1FRHFPoil0Q+4zV6T&#10;YPZuzG5i2q93hUIfh5k5w8wWvalER40rLSsYRTEI4szqknMFx8Pm6Q2E88gaK8uk4IccLOaDhxkm&#10;2l75i7rU5yJA2CWooPC+TqR0WUEGXWRr4uCdbGPQB9nkUjd4DXBTyXEcT6TBksNCgTWtCsrOaWsU&#10;9L/tdve5HtW7STV99t/yspruUanHYb98B+Gp9//hv/aHVvDyCvcv4QfI+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xoYAnFAAAA2wAAAA8AAAAAAAAAAAAAAAAAlwIAAGRycy9k&#10;b3ducmV2LnhtbFBLBQYAAAAABAAEAPUAAACJAwAAAAA=&#10;" path="m5,2234l0,2229,2229,,2234,5,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75;top:109538;width:3487738;height:3487738;visibility:visible;mso-wrap-style:square;v-text-anchor:top" coordsize="2197,219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x4njwgAA&#10;ANsAAAAPAAAAZHJzL2Rvd25yZXYueG1sRE9Na8JAEL0L/odlCr2I2ViwhugmSCFtr1VL8TZmxyQ0&#10;O5tmt0n8991DwePjfe/yybRioN41lhWsohgEcWl1w5WC07FYJiCcR9bYWiYFN3KQZ/PZDlNtR/6g&#10;4eArEULYpaig9r5LpXRlTQZdZDviwF1tb9AH2FdS9ziGcNPKpzh+lgYbDg01dvRSU/l9+DUKEnce&#10;N0f8eR28vK6axeWz+HorlHp8mPZbEJ4mfxf/u9+1gnUYG76EHyC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THiePCAAAA2wAAAA8AAAAAAAAAAAAAAAAAlwIAAGRycy9kb3du&#10;cmV2LnhtbFBLBQYAAAAABAAEAPUAAACGAwAAAAA=&#10;" path="m9,2197l0,2193,2188,,2197,10,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25;top:498475;width:3113088;height:3121025;visibility:visible;mso-wrap-style:square;v-text-anchor:top" coordsize="1961,19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jfa1wwAA&#10;ANsAAAAPAAAAZHJzL2Rvd25yZXYueG1sRI/BagIxEIbvgu8QRuhNs0or7moUaVGk0INa6HXcTDdL&#10;N5Mlie769k2h4HH45//mm9Wmt424kQ+1YwXTSQaCuHS65krB53k3XoAIEVlj45gU3CnAZj0crLDQ&#10;ruMj3U6xEgnCoUAFJsa2kDKUhiyGiWuJU/btvMWYRl9J7bFLcNvIWZbNpcWa0wWDLb0aKn9OV5s0&#10;vmZv+2cjL8lqnn0c97l/73Klnkb9dgkiUh8fy//tg1bwksPfLwkAcv0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Njfa1wwAAANsAAAAPAAAAAAAAAAAAAAAAAJcCAABkcnMvZG93&#10;bnJldi54bWxQSwUGAAAAAAQABAD1AAAAhwMAAAAA&#10;" path="m9,1966l0,1957,1952,,1961,9,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88;width:4329113;height:4337050;visibility:visible;mso-wrap-style:square;v-text-anchor:top" coordsize="2727,273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" path="m0,2732l0,2728,2722,,2727,5,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18;top:4838700;width:6843395;height:3789752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+K1FwwAA&#10;ANsAAAAPAAAAZHJzL2Rvd25yZXYueG1sRI/NasMwEITvhb6D2EJvtZweQnGjhJCQOsfmr/S4WFtL&#10;xFo5lmq7b18FAjkOM/MNM1uMrhE9dcF6VjDJchDEldeWawXHw+blDUSIyBobz6TgjwIs5o8PMyy0&#10;H3hH/T7WIkE4FKjAxNgWUobKkMOQ+ZY4eT++cxiT7GqpOxwS3DXyNc+n0qHltGCwpZWh6rz/dQoG&#10;7q0tZbP+kp/56bv8MNtLuVPq+WlcvoOINMZ7+NbeagXTCVy/pB8g5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+K1FwwAAANsAAAAPAAAAAAAAAAAAAAAAAJcCAABkcnMvZG93&#10;bnJldi54bWxQSwUGAAAAAAQABAD1AAAAhwMAAAAA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9B2CC8" w14:textId="77777777" w:rsidR="00D6156D" w:rsidRDefault="00D6156D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  <w:lang w:eastAsia="zh-CN"/>
                                  </w:rPr>
                                  <w:t>Loan lending club</w:t>
                                </w:r>
                              </w:p>
                            </w:sdtContent>
                          </w:sdt>
                          <w:p w14:paraId="1911E4AD" w14:textId="77777777" w:rsidR="00D6156D" w:rsidRDefault="00D6156D">
                            <w:pPr>
                              <w:pStyle w:val="NoSpacing"/>
                              <w:spacing w:before="120"/>
                              <w:rPr>
                                <w:rFonts w:hint="eastAsia"/>
                                <w:color w:val="DDDDDD" w:themeColor="accent1"/>
                                <w:sz w:val="36"/>
                                <w:szCs w:val="36"/>
                                <w:lang w:eastAsia="zh-CN"/>
                              </w:rPr>
                            </w:pPr>
                            <w:sdt>
                              <w:sdtPr>
                                <w:rPr>
                                  <w:color w:val="DDDDDD" w:themeColor="accent1"/>
                                  <w:sz w:val="36"/>
                                  <w:szCs w:val="36"/>
                                </w:rPr>
                                <w:alias w:val="Subtitle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rFonts w:hint="eastAsia"/>
                                    <w:color w:val="DDDDDD" w:themeColor="accent1"/>
                                    <w:sz w:val="36"/>
                                    <w:szCs w:val="36"/>
                                    <w:lang w:eastAsia="zh-CN"/>
                                  </w:rPr>
                                  <w:t>Re</w:t>
                                </w:r>
                              </w:sdtContent>
                            </w:sdt>
                            <w:r>
                              <w:rPr>
                                <w:rFonts w:hint="eastAsia"/>
                                <w:color w:val="DDDDDD" w:themeColor="accent1"/>
                                <w:sz w:val="36"/>
                                <w:szCs w:val="36"/>
                                <w:lang w:eastAsia="zh-CN"/>
                              </w:rPr>
                              <w:t xml:space="preserve">port by: Mengqi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DDDDDD" w:themeColor="accent1"/>
                                <w:sz w:val="36"/>
                                <w:szCs w:val="36"/>
                                <w:lang w:eastAsia="zh-CN"/>
                              </w:rPr>
                              <w:t>Zhao  (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DDDDDD" w:themeColor="accent1"/>
                                <w:sz w:val="36"/>
                                <w:szCs w:val="36"/>
                                <w:lang w:eastAsia="zh-CN"/>
                              </w:rPr>
                              <w:t xml:space="preserve"> Team 6 )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671CD314" w14:textId="77777777" w:rsidR="00BE603C" w:rsidRDefault="00BE603C">
          <w:pPr>
            <w:rPr>
              <w:rFonts w:asciiTheme="majorHAnsi" w:eastAsiaTheme="majorEastAsia" w:hAnsiTheme="majorHAnsi" w:cstheme="majorBidi"/>
            </w:rPr>
          </w:pPr>
          <w:r>
            <w:br w:type="page"/>
          </w:r>
        </w:p>
      </w:sdtContent>
    </w:sdt>
    <w:p w14:paraId="4320AC17" w14:textId="5776B456" w:rsidR="0090142A" w:rsidRPr="0090142A" w:rsidRDefault="0090142A" w:rsidP="0090142A">
      <w:pPr>
        <w:rPr>
          <w:rFonts w:hint="eastAsia"/>
          <w:b/>
          <w:sz w:val="52"/>
          <w:szCs w:val="52"/>
        </w:rPr>
      </w:pPr>
      <w:r w:rsidRPr="0090142A">
        <w:rPr>
          <w:rFonts w:hint="eastAsia"/>
          <w:b/>
          <w:sz w:val="52"/>
          <w:szCs w:val="52"/>
        </w:rPr>
        <w:lastRenderedPageBreak/>
        <w:t>Part1:</w:t>
      </w:r>
    </w:p>
    <w:p w14:paraId="57DA98AE" w14:textId="77777777" w:rsidR="00BE603C" w:rsidRPr="00AA3671" w:rsidRDefault="00BE603C" w:rsidP="00AA3671">
      <w:pPr>
        <w:jc w:val="center"/>
        <w:rPr>
          <w:rFonts w:hint="eastAsia"/>
          <w:b/>
          <w:sz w:val="32"/>
          <w:szCs w:val="32"/>
        </w:rPr>
      </w:pPr>
      <w:r w:rsidRPr="00AA3671">
        <w:rPr>
          <w:rFonts w:hint="eastAsia"/>
          <w:b/>
          <w:sz w:val="32"/>
          <w:szCs w:val="32"/>
        </w:rPr>
        <w:t>CREATE USER ID AND PASSWORD TO DOWNLOAD LOAN DATA FILES</w:t>
      </w:r>
    </w:p>
    <w:p w14:paraId="7820330F" w14:textId="77777777" w:rsidR="00DA6686" w:rsidRPr="00BE603C" w:rsidRDefault="00DA6686" w:rsidP="00BE603C">
      <w:pPr>
        <w:rPr>
          <w:rFonts w:hint="eastAsia"/>
          <w:b/>
          <w:i/>
          <w:sz w:val="28"/>
          <w:szCs w:val="28"/>
          <w:u w:val="single"/>
        </w:rPr>
      </w:pPr>
      <w:r>
        <w:rPr>
          <w:rFonts w:hint="eastAsia"/>
          <w:b/>
          <w:i/>
          <w:noProof/>
          <w:sz w:val="28"/>
          <w:szCs w:val="28"/>
          <w:u w:val="single"/>
        </w:rPr>
        <w:drawing>
          <wp:inline distT="0" distB="0" distL="0" distR="0" wp14:anchorId="0728893D" wp14:editId="39259777">
            <wp:extent cx="5995035" cy="762000"/>
            <wp:effectExtent l="0" t="0" r="0" b="0"/>
            <wp:docPr id="8" name="Picture 8" descr="/Users/zhaomengqi/Desktop/Screen Shot 2017-11-19 at 8.4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haomengqi/Desktop/Screen Shot 2017-11-19 at 8.44.12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BD37" w14:textId="77777777" w:rsidR="00BE603C" w:rsidRPr="00BE603C" w:rsidRDefault="00BE603C" w:rsidP="00BE60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3093CF" wp14:editId="4CA35566">
            <wp:extent cx="5537835" cy="1800225"/>
            <wp:effectExtent l="0" t="0" r="0" b="3175"/>
            <wp:docPr id="1" name="Picture 1" descr="/Users/zhaomengqi/Desktop/Screen Shot 2017-11-18 at 7.09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haomengqi/Desktop/Screen Shot 2017-11-18 at 7.09.22 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E96B5" w14:textId="77777777" w:rsidR="00BE603C" w:rsidRDefault="00AE1797" w:rsidP="00BE60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1004CB" wp14:editId="4E94B850">
            <wp:extent cx="5537835" cy="3517900"/>
            <wp:effectExtent l="0" t="0" r="0" b="12700"/>
            <wp:docPr id="3" name="Picture 3" descr="/Users/zhaomengqi/Desktop/Screen Shot 2017-11-18 at 7.10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haomengqi/Desktop/Screen Shot 2017-11-18 at 7.10.51 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92A4" w14:textId="77777777" w:rsidR="00AE1797" w:rsidRDefault="003E13D6" w:rsidP="00BE603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A6FA35D" wp14:editId="67DAF981">
            <wp:extent cx="5423535" cy="3660140"/>
            <wp:effectExtent l="0" t="0" r="12065" b="0"/>
            <wp:docPr id="4" name="Picture 4" descr="/Users/zhaomengqi/Desktop/Screen Shot 2017-11-18 at 7.11.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haomengqi/Desktop/Screen Shot 2017-11-18 at 7.11.50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6CB">
        <w:rPr>
          <w:rFonts w:hint="eastAsia"/>
          <w:noProof/>
        </w:rPr>
        <w:drawing>
          <wp:inline distT="0" distB="0" distL="0" distR="0" wp14:anchorId="34191B2A" wp14:editId="4233E69C">
            <wp:extent cx="5930900" cy="3479800"/>
            <wp:effectExtent l="0" t="0" r="12700" b="0"/>
            <wp:docPr id="5" name="Picture 5" descr="/Users/zhaomengqi/Desktop/Screen Shot 2017-11-19 at 8.28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haomengqi/Desktop/Screen Shot 2017-11-19 at 8.28.5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8534" w14:textId="77777777" w:rsidR="003E13D6" w:rsidRDefault="003E13D6" w:rsidP="00BE603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7F7B76" wp14:editId="75B04544">
            <wp:extent cx="5766435" cy="4432300"/>
            <wp:effectExtent l="0" t="0" r="0" b="12700"/>
            <wp:docPr id="6" name="Picture 6" descr="/Users/zhaomengqi/Desktop/Screen Shot 2017-11-19 at 8.29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haomengqi/Desktop/Screen Shot 2017-11-19 at 8.29.31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FDC0" w14:textId="77777777" w:rsidR="003E13D6" w:rsidRPr="00BE603C" w:rsidRDefault="003E13D6" w:rsidP="00BE603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5E3506" wp14:editId="6724C945">
            <wp:extent cx="5766435" cy="3048000"/>
            <wp:effectExtent l="0" t="0" r="0" b="0"/>
            <wp:docPr id="7" name="Picture 7" descr="/Users/zhaomengqi/Desktop/Screen Shot 2017-11-19 at 8.29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haomengqi/Desktop/Screen Shot 2017-11-19 at 8.29.53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0" w:name="_Toc409783210" w:displacedByCustomXml="next"/>
    <w:sdt>
      <w:sdtPr>
        <w:rPr>
          <w:rFonts w:asciiTheme="minorHAnsi" w:eastAsiaTheme="minorEastAsia" w:hAnsiTheme="minorHAnsi" w:cstheme="minorBidi"/>
        </w:rPr>
        <w:id w:val="-573587230"/>
        <w:bibliography/>
      </w:sdtPr>
      <w:sdtEndPr>
        <w:rPr>
          <w:rFonts w:asciiTheme="majorHAnsi" w:eastAsiaTheme="majorEastAsia" w:hAnsiTheme="majorHAnsi" w:cstheme="majorBidi"/>
          <w:b/>
          <w:sz w:val="40"/>
          <w:szCs w:val="40"/>
        </w:rPr>
      </w:sdtEndPr>
      <w:sdtContent>
        <w:bookmarkEnd w:id="0" w:displacedByCustomXml="prev"/>
        <w:p w14:paraId="0F9B6AC5" w14:textId="77777777" w:rsidR="00DA6686" w:rsidRDefault="00DA6686" w:rsidP="00ED28D2">
          <w:pPr>
            <w:pStyle w:val="SectionTitle"/>
            <w:rPr>
              <w:rFonts w:asciiTheme="minorHAnsi" w:eastAsiaTheme="minorEastAsia" w:hAnsiTheme="minorHAnsi" w:cstheme="minorBidi" w:hint="eastAsia"/>
              <w:b/>
              <w:sz w:val="40"/>
              <w:szCs w:val="40"/>
              <w:lang w:eastAsia="zh-CN"/>
            </w:rPr>
          </w:pPr>
          <w:r w:rsidRPr="00ED28D2">
            <w:rPr>
              <w:rFonts w:asciiTheme="minorHAnsi" w:eastAsiaTheme="minorEastAsia" w:hAnsiTheme="minorHAnsi" w:cstheme="minorBidi" w:hint="eastAsia"/>
              <w:b/>
              <w:sz w:val="32"/>
              <w:szCs w:val="32"/>
              <w:lang w:eastAsia="zh-CN"/>
            </w:rPr>
            <w:t>DATA CLEANING &amp; HANDLING MISSING VALUE</w:t>
          </w:r>
          <w:r w:rsidRPr="00DA6686">
            <w:rPr>
              <w:rFonts w:asciiTheme="minorHAnsi" w:eastAsiaTheme="minorEastAsia" w:hAnsiTheme="minorHAnsi" w:cstheme="minorBidi" w:hint="eastAsia"/>
              <w:b/>
              <w:sz w:val="40"/>
              <w:szCs w:val="40"/>
              <w:lang w:eastAsia="zh-CN"/>
            </w:rPr>
            <w:t xml:space="preserve"> </w:t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63180F12" wp14:editId="2D07054D">
                <wp:extent cx="5930900" cy="2146300"/>
                <wp:effectExtent l="0" t="0" r="12700" b="12700"/>
                <wp:docPr id="9" name="Picture 9" descr="/Users/zhaomengqi/Desktop/Screen Shot 2017-11-19 at 8.47.15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/Users/zhaomengqi/Desktop/Screen Shot 2017-11-19 at 8.47.15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0900" cy="214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016313B3" wp14:editId="50F75A65">
                <wp:extent cx="5930900" cy="1498600"/>
                <wp:effectExtent l="0" t="0" r="12700" b="0"/>
                <wp:docPr id="10" name="Picture 10" descr="/Users/zhaomengqi/Desktop/Screen Shot 2017-11-19 at 8.47.26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/Users/zhaomengqi/Desktop/Screen Shot 2017-11-19 at 8.47.26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0900" cy="149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3C53C084" wp14:editId="740D5580">
                <wp:extent cx="5943600" cy="2095500"/>
                <wp:effectExtent l="0" t="0" r="0" b="12700"/>
                <wp:docPr id="11" name="Picture 11" descr="/Users/zhaomengqi/Desktop/Screen Shot 2017-11-19 at 8.47.34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/Users/zhaomengqi/Desktop/Screen Shot 2017-11-19 at 8.47.34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209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lastRenderedPageBreak/>
            <w:drawing>
              <wp:inline distT="0" distB="0" distL="0" distR="0" wp14:anchorId="3E960FA1" wp14:editId="1DE25E58">
                <wp:extent cx="5943600" cy="3441700"/>
                <wp:effectExtent l="0" t="0" r="0" b="12700"/>
                <wp:docPr id="12" name="Picture 12" descr="/Users/zhaomengqi/Desktop/Screen Shot 2017-11-19 at 8.48.45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/Users/zhaomengqi/Desktop/Screen Shot 2017-11-19 at 8.48.45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44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104A1B0E" wp14:editId="05FCADB3">
                <wp:extent cx="5943600" cy="3276600"/>
                <wp:effectExtent l="0" t="0" r="0" b="0"/>
                <wp:docPr id="13" name="Picture 13" descr="/Users/zhaomengqi/Desktop/Screen Shot 2017-11-19 at 8.48.51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/Users/zhaomengqi/Desktop/Screen Shot 2017-11-19 at 8.48.51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276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lastRenderedPageBreak/>
            <w:drawing>
              <wp:inline distT="0" distB="0" distL="0" distR="0" wp14:anchorId="49A055B0" wp14:editId="27041A7B">
                <wp:extent cx="5943600" cy="3302000"/>
                <wp:effectExtent l="0" t="0" r="0" b="0"/>
                <wp:docPr id="14" name="Picture 14" descr="/Users/zhaomengqi/Desktop/Screen Shot 2017-11-19 at 8.49.06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/Users/zhaomengqi/Desktop/Screen Shot 2017-11-19 at 8.49.06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30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1349B4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6378967B" wp14:editId="2431D68F">
                <wp:extent cx="5943600" cy="2184400"/>
                <wp:effectExtent l="0" t="0" r="0" b="0"/>
                <wp:docPr id="15" name="Picture 15" descr="/Users/zhaomengqi/Desktop/Screen Shot 2017-11-19 at 8.49.14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 descr="/Users/zhaomengqi/Desktop/Screen Shot 2017-11-19 at 8.49.14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218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85BCDFF" w14:textId="77777777" w:rsidR="00DA6686" w:rsidRPr="00ED28D2" w:rsidRDefault="00ED28D2" w:rsidP="00846E25">
          <w:pPr>
            <w:pStyle w:val="SectionTitle"/>
            <w:rPr>
              <w:rFonts w:asciiTheme="minorHAnsi" w:eastAsiaTheme="minorEastAsia" w:hAnsiTheme="minorHAnsi" w:cstheme="minorBidi" w:hint="eastAsia"/>
              <w:b/>
              <w:sz w:val="32"/>
              <w:szCs w:val="32"/>
              <w:lang w:eastAsia="zh-CN"/>
            </w:rPr>
          </w:pPr>
          <w:r w:rsidRPr="00ED28D2">
            <w:rPr>
              <w:rFonts w:asciiTheme="minorHAnsi" w:eastAsiaTheme="minorEastAsia" w:hAnsiTheme="minorHAnsi" w:cstheme="minorBidi" w:hint="eastAsia"/>
              <w:b/>
              <w:sz w:val="32"/>
              <w:szCs w:val="32"/>
              <w:lang w:eastAsia="zh-CN"/>
            </w:rPr>
            <w:lastRenderedPageBreak/>
            <w:t>FEATURE ENGINEERING</w:t>
          </w:r>
        </w:p>
        <w:p w14:paraId="54FAA5F3" w14:textId="77777777" w:rsidR="00DA6686" w:rsidRPr="00DA6686" w:rsidRDefault="005B4D06" w:rsidP="00DA6686">
          <w:pPr>
            <w:rPr>
              <w:rFonts w:hint="eastAsia"/>
            </w:rPr>
          </w:pPr>
          <w:r>
            <w:rPr>
              <w:rFonts w:hint="eastAsia"/>
              <w:noProof/>
            </w:rPr>
            <w:drawing>
              <wp:inline distT="0" distB="0" distL="0" distR="0" wp14:anchorId="2700F8AD" wp14:editId="6B50DEAF">
                <wp:extent cx="5537835" cy="2641600"/>
                <wp:effectExtent l="0" t="0" r="0" b="0"/>
                <wp:docPr id="16" name="Picture 16" descr="/Users/zhaomengqi/Desktop/Screen Shot 2017-11-19 at 8.56.28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 descr="/Users/zhaomengqi/Desktop/Screen Shot 2017-11-19 at 8.56.28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37835" cy="264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hint="eastAsia"/>
              <w:noProof/>
            </w:rPr>
            <w:drawing>
              <wp:inline distT="0" distB="0" distL="0" distR="0" wp14:anchorId="187BD79D" wp14:editId="620B5536">
                <wp:extent cx="5995035" cy="1938655"/>
                <wp:effectExtent l="0" t="0" r="0" b="0"/>
                <wp:docPr id="17" name="Picture 17" descr="/Users/zhaomengqi/Desktop/Screen Shot 2017-11-19 at 8.56.38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/Users/zhaomengqi/Desktop/Screen Shot 2017-11-19 at 8.56.38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96167" cy="19390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hint="eastAsia"/>
              <w:noProof/>
            </w:rPr>
            <w:drawing>
              <wp:inline distT="0" distB="0" distL="0" distR="0" wp14:anchorId="67D0D4C7" wp14:editId="517FC02A">
                <wp:extent cx="5995035" cy="2540000"/>
                <wp:effectExtent l="0" t="0" r="0" b="0"/>
                <wp:docPr id="18" name="Picture 18" descr="/Users/zhaomengqi/Desktop/Screen Shot 2017-11-19 at 8.56.50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/Users/zhaomengqi/Desktop/Screen Shot 2017-11-19 at 8.56.50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95035" cy="254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EBD2DDA" w14:textId="77777777" w:rsidR="009B6A72" w:rsidRPr="00DA6686" w:rsidRDefault="00BE603C" w:rsidP="00DA6686">
          <w:pPr>
            <w:pStyle w:val="SectionTitle"/>
            <w:jc w:val="left"/>
            <w:rPr>
              <w:rFonts w:hint="eastAsia"/>
              <w:b/>
              <w:sz w:val="40"/>
              <w:szCs w:val="40"/>
            </w:rPr>
          </w:pPr>
          <w:r w:rsidRPr="00DA6686">
            <w:rPr>
              <w:rFonts w:asciiTheme="minorHAnsi" w:eastAsiaTheme="minorEastAsia" w:hAnsiTheme="minorHAnsi" w:cstheme="minorBidi" w:hint="eastAsia"/>
              <w:b/>
              <w:sz w:val="40"/>
              <w:szCs w:val="40"/>
            </w:rPr>
            <w:lastRenderedPageBreak/>
            <w:t xml:space="preserve">     </w:t>
          </w:r>
          <w:r w:rsidR="00EE40B3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2CFBFE59" wp14:editId="5A59762B">
                <wp:extent cx="5943600" cy="5384800"/>
                <wp:effectExtent l="0" t="0" r="0" b="0"/>
                <wp:docPr id="19" name="Picture 19" descr="/Users/zhaomengqi/Desktop/Screen Shot 2017-11-19 at 9.00.18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/Users/zhaomengqi/Desktop/Screen Shot 2017-11-19 at 9.00.18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538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E40B3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lastRenderedPageBreak/>
            <w:drawing>
              <wp:inline distT="0" distB="0" distL="0" distR="0" wp14:anchorId="351747A8" wp14:editId="5924D16B">
                <wp:extent cx="5943600" cy="3467100"/>
                <wp:effectExtent l="0" t="0" r="0" b="12700"/>
                <wp:docPr id="20" name="Picture 20" descr="/Users/zhaomengqi/Desktop/Screen Shot 2017-11-19 at 9.00.29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 descr="/Users/zhaomengqi/Desktop/Screen Shot 2017-11-19 at 9.00.29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467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E40B3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drawing>
              <wp:inline distT="0" distB="0" distL="0" distR="0" wp14:anchorId="7482EA75" wp14:editId="5D697C9E">
                <wp:extent cx="5943600" cy="3352800"/>
                <wp:effectExtent l="0" t="0" r="0" b="0"/>
                <wp:docPr id="21" name="Picture 21" descr="/Users/zhaomengqi/Desktop/Screen Shot 2017-11-19 at 9.00.45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/Users/zhaomengqi/Desktop/Screen Shot 2017-11-19 at 9.00.45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35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EE40B3">
            <w:rPr>
              <w:rFonts w:asciiTheme="minorHAnsi" w:eastAsiaTheme="minorEastAsia" w:hAnsiTheme="minorHAnsi" w:cstheme="minorBidi" w:hint="eastAsia"/>
              <w:b/>
              <w:noProof/>
              <w:sz w:val="40"/>
              <w:szCs w:val="40"/>
              <w:lang w:eastAsia="zh-CN"/>
            </w:rPr>
            <w:lastRenderedPageBreak/>
            <w:drawing>
              <wp:inline distT="0" distB="0" distL="0" distR="0" wp14:anchorId="32DEABD1" wp14:editId="2372326A">
                <wp:extent cx="5943600" cy="5346700"/>
                <wp:effectExtent l="0" t="0" r="0" b="12700"/>
                <wp:docPr id="22" name="Picture 22" descr="/Users/zhaomengqi/Desktop/Screen Shot 2017-11-19 at 9.00.55 PM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 descr="/Users/zhaomengqi/Desktop/Screen Shot 2017-11-19 at 9.00.55 PM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534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A94BE1E" w14:textId="77777777" w:rsidR="009B6A72" w:rsidRPr="004E2579" w:rsidRDefault="00846E25" w:rsidP="004E2579">
      <w:pPr>
        <w:pStyle w:val="SectionTitle"/>
        <w:rPr>
          <w:rFonts w:asciiTheme="minorHAnsi" w:eastAsiaTheme="minorEastAsia" w:hAnsiTheme="minorHAnsi" w:cstheme="minorBidi" w:hint="eastAsia"/>
          <w:b/>
          <w:sz w:val="32"/>
          <w:szCs w:val="32"/>
          <w:lang w:eastAsia="zh-CN"/>
        </w:rPr>
      </w:pPr>
      <w:r>
        <w:rPr>
          <w:rFonts w:asciiTheme="minorHAnsi" w:eastAsiaTheme="minorEastAsia" w:hAnsiTheme="minorHAnsi" w:cstheme="minorBidi" w:hint="eastAsia"/>
          <w:b/>
          <w:sz w:val="32"/>
          <w:szCs w:val="32"/>
          <w:lang w:eastAsia="zh-CN"/>
        </w:rPr>
        <w:lastRenderedPageBreak/>
        <w:t xml:space="preserve">PIPELINING </w:t>
      </w:r>
      <w:r w:rsidR="00081906">
        <w:rPr>
          <w:rFonts w:asciiTheme="minorHAnsi" w:eastAsiaTheme="minorEastAsia" w:hAnsiTheme="minorHAnsi" w:cstheme="minorBidi" w:hint="eastAsia"/>
          <w:b/>
          <w:sz w:val="32"/>
          <w:szCs w:val="32"/>
          <w:lang w:eastAsia="zh-CN"/>
        </w:rPr>
        <w:t>PROCESS USING LUIGI</w:t>
      </w:r>
      <w:r w:rsidR="00081906">
        <w:rPr>
          <w:noProof/>
          <w:lang w:eastAsia="zh-CN"/>
        </w:rPr>
        <w:t xml:space="preserve"> </w:t>
      </w:r>
      <w:r w:rsidR="00081906">
        <w:rPr>
          <w:noProof/>
          <w:lang w:eastAsia="zh-CN"/>
        </w:rPr>
        <w:drawing>
          <wp:inline distT="0" distB="0" distL="0" distR="0" wp14:anchorId="6F13276C" wp14:editId="4CDC509F">
            <wp:extent cx="5943600" cy="2082800"/>
            <wp:effectExtent l="0" t="0" r="0" b="0"/>
            <wp:docPr id="26" name="Picture 26" descr="/Users/zhaomengqi/Desktop/Screen Shot 2017-11-19 at 9.07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zhaomengqi/Desktop/Screen Shot 2017-11-19 at 9.07.39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906">
        <w:rPr>
          <w:noProof/>
          <w:lang w:eastAsia="zh-CN"/>
        </w:rPr>
        <w:drawing>
          <wp:inline distT="0" distB="0" distL="0" distR="0" wp14:anchorId="48044F73" wp14:editId="6868C551">
            <wp:extent cx="5943600" cy="5410200"/>
            <wp:effectExtent l="0" t="0" r="0" b="0"/>
            <wp:docPr id="27" name="Picture 27" descr="/Users/zhaomengqi/Desktop/Screen Shot 2017-11-19 at 9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zhaomengqi/Desktop/Screen Shot 2017-11-19 at 9.13.22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E4809" w14:textId="77777777" w:rsidR="009B6A72" w:rsidRDefault="0008190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765753A" wp14:editId="2A4EFECC">
            <wp:extent cx="5943600" cy="3276600"/>
            <wp:effectExtent l="0" t="0" r="0" b="0"/>
            <wp:docPr id="32" name="Picture 32" descr="/Users/zhaomengqi/Desktop/Screen Shot 2017-11-19 at 9.56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zhaomengqi/Desktop/Screen Shot 2017-11-19 at 9.56.31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3391B1F3" wp14:editId="776488F2">
            <wp:extent cx="5930900" cy="4701540"/>
            <wp:effectExtent l="0" t="0" r="12700" b="0"/>
            <wp:docPr id="33" name="Picture 33" descr="/Users/zhaomengqi/Desktop/Screen Shot 2017-11-19 at 9.55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zhaomengqi/Desktop/Screen Shot 2017-11-19 at 9.55.32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5186" w14:textId="77777777" w:rsidR="008E6A51" w:rsidRDefault="008E6A51" w:rsidP="008E6A51">
      <w:pPr>
        <w:pStyle w:val="TableFigure"/>
        <w:jc w:val="center"/>
        <w:rPr>
          <w:rFonts w:hint="eastAsia"/>
          <w:b/>
          <w:sz w:val="32"/>
          <w:szCs w:val="32"/>
          <w:lang w:eastAsia="zh-CN"/>
        </w:rPr>
      </w:pPr>
      <w:r>
        <w:rPr>
          <w:rFonts w:hint="eastAsia"/>
          <w:b/>
          <w:sz w:val="32"/>
          <w:szCs w:val="32"/>
          <w:lang w:eastAsia="zh-CN"/>
        </w:rPr>
        <w:lastRenderedPageBreak/>
        <w:t>DATA E</w:t>
      </w:r>
      <w:r w:rsidR="00AA3671">
        <w:rPr>
          <w:rFonts w:hint="eastAsia"/>
          <w:b/>
          <w:sz w:val="32"/>
          <w:szCs w:val="32"/>
          <w:lang w:eastAsia="zh-CN"/>
        </w:rPr>
        <w:t>XPLORATION</w:t>
      </w:r>
      <w:r w:rsidR="00AA3671">
        <w:rPr>
          <w:rFonts w:hint="eastAsia"/>
          <w:noProof/>
          <w:lang w:eastAsia="zh-CN"/>
        </w:rPr>
        <w:t xml:space="preserve"> </w:t>
      </w:r>
      <w:r w:rsidR="00AA3671">
        <w:rPr>
          <w:rFonts w:hint="eastAsia"/>
          <w:noProof/>
          <w:lang w:eastAsia="zh-CN"/>
        </w:rPr>
        <w:drawing>
          <wp:inline distT="0" distB="0" distL="0" distR="0" wp14:anchorId="66E6ABAA" wp14:editId="3A548D6C">
            <wp:extent cx="5943600" cy="2847340"/>
            <wp:effectExtent l="0" t="0" r="0" b="0"/>
            <wp:docPr id="34" name="Picture 34" descr="/Users/zhaomengqi/Desktop/Screen Shot 2017-11-19 at 10.03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zhaomengqi/Desktop/Screen Shot 2017-11-19 at 10.03.57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drawing>
          <wp:inline distT="0" distB="0" distL="0" distR="0" wp14:anchorId="6B4A20C2" wp14:editId="15D798FB">
            <wp:extent cx="5943600" cy="1831340"/>
            <wp:effectExtent l="0" t="0" r="0" b="0"/>
            <wp:docPr id="35" name="Picture 35" descr="/Users/zhaomengqi/Desktop/Screen Shot 2017-11-19 at 10.04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zhaomengqi/Desktop/Screen Shot 2017-11-19 at 10.04.08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2365" w14:textId="77777777" w:rsidR="000F45F5" w:rsidRDefault="000F45F5" w:rsidP="008E6A51">
      <w:pPr>
        <w:pStyle w:val="TableFigure"/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02E292E" wp14:editId="75EE9AB5">
            <wp:extent cx="5943600" cy="2565400"/>
            <wp:effectExtent l="0" t="0" r="0" b="0"/>
            <wp:docPr id="36" name="Picture 36" descr="/Users/zhaomengqi/Desktop/Screen Shot 2017-11-19 at 10.04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zhaomengqi/Desktop/Screen Shot 2017-11-19 at 10.04.19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CFDA" w14:textId="77777777" w:rsidR="007D5A67" w:rsidRDefault="007D5A67" w:rsidP="008E6A51">
      <w:pPr>
        <w:pStyle w:val="TableFigure"/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DB1F927" wp14:editId="0FB0407C">
            <wp:extent cx="5930900" cy="5146040"/>
            <wp:effectExtent l="0" t="0" r="12700" b="10160"/>
            <wp:docPr id="37" name="Picture 37" descr="/Users/zhaomengqi/Desktop/Screen Shot 2017-11-19 at 10.09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zhaomengqi/Desktop/Screen Shot 2017-11-19 at 10.09.03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D4A8" w14:textId="77777777" w:rsidR="007D5A67" w:rsidRDefault="007D5A67" w:rsidP="008E6A51">
      <w:pPr>
        <w:pStyle w:val="TableFigure"/>
        <w:jc w:val="center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7A69D6D" wp14:editId="4DF24A45">
            <wp:extent cx="5943600" cy="4803140"/>
            <wp:effectExtent l="0" t="0" r="0" b="0"/>
            <wp:docPr id="38" name="Picture 38" descr="/Users/zhaomengqi/Desktop/Screen Shot 2017-11-19 at 10.0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zhaomengqi/Desktop/Screen Shot 2017-11-19 at 10.09.17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631813A7" wp14:editId="2DB6DEA9">
            <wp:extent cx="5943600" cy="2692400"/>
            <wp:effectExtent l="0" t="0" r="0" b="0"/>
            <wp:docPr id="39" name="Picture 39" descr="/Users/zhaomengqi/Desktop/Screen Shot 2017-11-19 at 10.09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zhaomengqi/Desktop/Screen Shot 2017-11-19 at 10.09.26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5B88CFEF" wp14:editId="2A9DFC29">
            <wp:extent cx="5943600" cy="2565400"/>
            <wp:effectExtent l="0" t="0" r="0" b="0"/>
            <wp:docPr id="40" name="Picture 40" descr="/Users/zhaomengqi/Desktop/Screen Shot 2017-11-19 at 10.09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zhaomengqi/Desktop/Screen Shot 2017-11-19 at 10.09.3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09DF7FCC" wp14:editId="5E3672D9">
            <wp:extent cx="5943600" cy="3441700"/>
            <wp:effectExtent l="0" t="0" r="0" b="12700"/>
            <wp:docPr id="41" name="Picture 41" descr="/Users/zhaomengqi/Desktop/Screen Shot 2017-11-19 at 10.09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zhaomengqi/Desktop/Screen Shot 2017-11-19 at 10.09.42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9E0E272" wp14:editId="735C13AA">
            <wp:extent cx="5943600" cy="2552700"/>
            <wp:effectExtent l="0" t="0" r="0" b="12700"/>
            <wp:docPr id="42" name="Picture 42" descr="/Users/zhaomengqi/Desktop/Screen Shot 2017-11-19 at 10.09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zhaomengqi/Desktop/Screen Shot 2017-11-19 at 10.09.52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2E6B624F" wp14:editId="68A74CC9">
            <wp:extent cx="5943600" cy="3060700"/>
            <wp:effectExtent l="0" t="0" r="0" b="12700"/>
            <wp:docPr id="43" name="Picture 43" descr="/Users/zhaomengqi/Desktop/Screen Shot 2017-11-19 at 10.10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zhaomengqi/Desktop/Screen Shot 2017-11-19 at 10.10.01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lastRenderedPageBreak/>
        <w:drawing>
          <wp:inline distT="0" distB="0" distL="0" distR="0" wp14:anchorId="75399DEC" wp14:editId="3E6C5DF2">
            <wp:extent cx="5943600" cy="3774440"/>
            <wp:effectExtent l="0" t="0" r="0" b="10160"/>
            <wp:docPr id="44" name="Picture 44" descr="/Users/zhaomengqi/Desktop/Screen Shot 2017-11-19 at 10.11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zhaomengqi/Desktop/Screen Shot 2017-11-19 at 10.11.35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drawing>
          <wp:inline distT="0" distB="0" distL="0" distR="0" wp14:anchorId="5E5CE674" wp14:editId="2D01CC4E">
            <wp:extent cx="5930900" cy="3888740"/>
            <wp:effectExtent l="0" t="0" r="12700" b="0"/>
            <wp:docPr id="45" name="Picture 45" descr="/Users/zhaomengqi/Desktop/Screen Shot 2017-11-19 at 10.1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zhaomengqi/Desktop/Screen Shot 2017-11-19 at 10.11.56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lastRenderedPageBreak/>
        <w:drawing>
          <wp:inline distT="0" distB="0" distL="0" distR="0" wp14:anchorId="39078FD9" wp14:editId="7226448E">
            <wp:extent cx="5943600" cy="6146800"/>
            <wp:effectExtent l="0" t="0" r="0" b="0"/>
            <wp:docPr id="46" name="Picture 46" descr="/Users/zhaomengqi/Desktop/Screen Shot 2017-11-19 at 10.12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zhaomengqi/Desktop/Screen Shot 2017-11-19 at 10.12.09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lastRenderedPageBreak/>
        <w:drawing>
          <wp:inline distT="0" distB="0" distL="0" distR="0" wp14:anchorId="4120FBCA" wp14:editId="29684622">
            <wp:extent cx="5943600" cy="4460240"/>
            <wp:effectExtent l="0" t="0" r="0" b="10160"/>
            <wp:docPr id="47" name="Picture 47" descr="/Users/zhaomengqi/Desktop/Screen Shot 2017-11-19 at 10.12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zhaomengqi/Desktop/Screen Shot 2017-11-19 at 10.12.21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drawing>
          <wp:inline distT="0" distB="0" distL="0" distR="0" wp14:anchorId="20574059" wp14:editId="4E4C6070">
            <wp:extent cx="5943600" cy="3479800"/>
            <wp:effectExtent l="0" t="0" r="0" b="0"/>
            <wp:docPr id="50" name="Picture 50" descr="/Users/zhaomengqi/Desktop/Screen Shot 2017-11-19 at 10.12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zhaomengqi/Desktop/Screen Shot 2017-11-19 at 10.12.33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lastRenderedPageBreak/>
        <w:drawing>
          <wp:inline distT="0" distB="0" distL="0" distR="0" wp14:anchorId="631C74D0" wp14:editId="55BA3E61">
            <wp:extent cx="5943600" cy="3545840"/>
            <wp:effectExtent l="0" t="0" r="0" b="10160"/>
            <wp:docPr id="51" name="Picture 51" descr="/Users/zhaomengqi/Desktop/Screen Shot 2017-11-19 at 10.12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zhaomengqi/Desktop/Screen Shot 2017-11-19 at 10.12.42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drawing>
          <wp:inline distT="0" distB="0" distL="0" distR="0" wp14:anchorId="64F801E0" wp14:editId="196CEB22">
            <wp:extent cx="5943600" cy="4406900"/>
            <wp:effectExtent l="0" t="0" r="0" b="12700"/>
            <wp:docPr id="52" name="Picture 52" descr="/Users/zhaomengqi/Desktop/Screen Shot 2017-11-19 at 10.12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zhaomengqi/Desktop/Screen Shot 2017-11-19 at 10.12.57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lastRenderedPageBreak/>
        <w:drawing>
          <wp:inline distT="0" distB="0" distL="0" distR="0" wp14:anchorId="02853B64" wp14:editId="4C441C1B">
            <wp:extent cx="5943600" cy="4584700"/>
            <wp:effectExtent l="0" t="0" r="0" b="12700"/>
            <wp:docPr id="53" name="Picture 53" descr="/Users/zhaomengqi/Desktop/Screen Shot 2017-11-19 at 10.1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zhaomengqi/Desktop/Screen Shot 2017-11-19 at 10.13.08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671">
        <w:rPr>
          <w:rFonts w:hint="eastAsia"/>
          <w:noProof/>
          <w:lang w:eastAsia="zh-CN"/>
        </w:rPr>
        <w:drawing>
          <wp:inline distT="0" distB="0" distL="0" distR="0" wp14:anchorId="6BF71B2A" wp14:editId="01DA058F">
            <wp:extent cx="5943600" cy="2717800"/>
            <wp:effectExtent l="0" t="0" r="0" b="0"/>
            <wp:docPr id="62" name="Picture 62" descr="/Users/zhaomengqi/Desktop/Screen Shot 2017-11-19 at 10.13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zhaomengqi/Desktop/Screen Shot 2017-11-19 at 10.13.18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3A1B" w14:textId="77777777" w:rsidR="0090142A" w:rsidRDefault="0090142A" w:rsidP="008E6A51">
      <w:pPr>
        <w:pStyle w:val="TableFigure"/>
        <w:jc w:val="center"/>
        <w:rPr>
          <w:rFonts w:hint="eastAsia"/>
          <w:lang w:eastAsia="zh-CN"/>
        </w:rPr>
      </w:pPr>
    </w:p>
    <w:p w14:paraId="644F091B" w14:textId="77777777" w:rsidR="0090142A" w:rsidRDefault="0090142A" w:rsidP="008E6A51">
      <w:pPr>
        <w:pStyle w:val="TableFigure"/>
        <w:jc w:val="center"/>
        <w:rPr>
          <w:rFonts w:hint="eastAsia"/>
          <w:lang w:eastAsia="zh-CN"/>
        </w:rPr>
      </w:pPr>
    </w:p>
    <w:p w14:paraId="2A944C33" w14:textId="17E0FB73" w:rsidR="0090142A" w:rsidRDefault="0090142A" w:rsidP="0090142A">
      <w:pPr>
        <w:rPr>
          <w:rFonts w:hint="eastAsia"/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lastRenderedPageBreak/>
        <w:t>Part2</w:t>
      </w:r>
      <w:r w:rsidRPr="0090142A">
        <w:rPr>
          <w:rFonts w:hint="eastAsia"/>
          <w:b/>
          <w:sz w:val="52"/>
          <w:szCs w:val="52"/>
        </w:rPr>
        <w:t>:</w:t>
      </w:r>
    </w:p>
    <w:p w14:paraId="7425AE3A" w14:textId="17B763B2" w:rsidR="00C83452" w:rsidRDefault="00C83452" w:rsidP="00C83452">
      <w:pPr>
        <w:jc w:val="center"/>
        <w:rPr>
          <w:rFonts w:hint="eastAsia"/>
          <w:b/>
          <w:sz w:val="52"/>
          <w:szCs w:val="52"/>
        </w:rPr>
      </w:pPr>
      <w:r>
        <w:rPr>
          <w:rFonts w:hint="eastAsia"/>
          <w:b/>
          <w:sz w:val="32"/>
          <w:szCs w:val="32"/>
        </w:rPr>
        <w:t>CLASSIFICATION</w:t>
      </w:r>
    </w:p>
    <w:p w14:paraId="717856C3" w14:textId="70804BD4" w:rsidR="00C83452" w:rsidRDefault="00A369E3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55712A8" wp14:editId="4B19C1A3">
            <wp:extent cx="5943600" cy="2860040"/>
            <wp:effectExtent l="0" t="0" r="0" b="10160"/>
            <wp:docPr id="63" name="Picture 63" descr="Screen%20Shot%202017-11-19%20at%2010.43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%20Shot%202017-11-19%20at%2010.43.10%20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63A02C79" wp14:editId="0989C2D6">
            <wp:extent cx="5943600" cy="3695700"/>
            <wp:effectExtent l="0" t="0" r="0" b="12700"/>
            <wp:docPr id="64" name="Picture 64" descr="Screen%20Shot%202017-11-19%20at%2010.43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%20Shot%202017-11-19%20at%2010.43.19%20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7B744C43" wp14:editId="56B84C8F">
            <wp:extent cx="5943600" cy="3873500"/>
            <wp:effectExtent l="0" t="0" r="0" b="12700"/>
            <wp:docPr id="65" name="Picture 65" descr="Screen%20Shot%202017-11-19%20at%2010.43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%20Shot%202017-11-19%20at%2010.43.27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535A5688" wp14:editId="254B8835">
            <wp:extent cx="5943600" cy="4003040"/>
            <wp:effectExtent l="0" t="0" r="0" b="10160"/>
            <wp:docPr id="66" name="Picture 66" descr="Screen%20Shot%202017-11-19%20at%2010.43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%20Shot%202017-11-19%20at%2010.43.42%20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0D979DC" wp14:editId="64E49439">
            <wp:extent cx="5943600" cy="3886200"/>
            <wp:effectExtent l="0" t="0" r="0" b="0"/>
            <wp:docPr id="67" name="Picture 67" descr="Screen%20Shot%202017-11-19%20at%2010.43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creen%20Shot%202017-11-19%20at%2010.43.52%20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7DB06E71" wp14:editId="3CDEE152">
            <wp:extent cx="5943600" cy="3606800"/>
            <wp:effectExtent l="0" t="0" r="0" b="0"/>
            <wp:docPr id="68" name="Picture 68" descr="Screen%20Shot%202017-11-19%20at%2010.44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%20Shot%202017-11-19%20at%2010.44.06%20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2ED8" w14:textId="04C5FE90" w:rsidR="0090142A" w:rsidRDefault="00C83452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3AC37B82" wp14:editId="04FCF087">
            <wp:extent cx="5943600" cy="5031740"/>
            <wp:effectExtent l="0" t="0" r="0" b="0"/>
            <wp:docPr id="69" name="Picture 69" descr="Screen%20Shot%202017-11-19%20at%2010.44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creen%20Shot%202017-11-19%20at%2010.44.17%20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614F9ECC" wp14:editId="468BDDA3">
            <wp:extent cx="5930900" cy="5829300"/>
            <wp:effectExtent l="0" t="0" r="12700" b="12700"/>
            <wp:docPr id="70" name="Picture 70" descr="Screen%20Shot%202017-11-19%20at%2010.45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%20Shot%202017-11-19%20at%2010.45.33%20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7AC3" w14:textId="77777777" w:rsidR="00C83452" w:rsidRDefault="00C83452" w:rsidP="002A2696">
      <w:pPr>
        <w:pStyle w:val="TableFigure"/>
        <w:rPr>
          <w:rFonts w:hint="eastAsia"/>
          <w:lang w:eastAsia="zh-CN"/>
        </w:rPr>
      </w:pPr>
    </w:p>
    <w:p w14:paraId="76A415AD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0FE07541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30FEE534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3DABC446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019576BE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5DF90B2C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362E8103" w14:textId="77777777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</w:p>
    <w:p w14:paraId="7D08353A" w14:textId="4FD9680F" w:rsidR="00C83452" w:rsidRDefault="00C83452" w:rsidP="00C83452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AZUAR ML</w:t>
      </w:r>
    </w:p>
    <w:p w14:paraId="6279D5D3" w14:textId="2B4633DD" w:rsidR="00C83452" w:rsidRPr="00C83452" w:rsidRDefault="00C83452" w:rsidP="00C83452">
      <w:pPr>
        <w:pStyle w:val="ListParagraph"/>
        <w:numPr>
          <w:ilvl w:val="0"/>
          <w:numId w:val="15"/>
        </w:numPr>
        <w:rPr>
          <w:rFonts w:hint="eastAsia"/>
          <w:b/>
          <w:sz w:val="28"/>
          <w:szCs w:val="28"/>
        </w:rPr>
      </w:pPr>
      <w:r w:rsidRPr="00C83452">
        <w:rPr>
          <w:rFonts w:hint="eastAsia"/>
          <w:b/>
          <w:sz w:val="28"/>
          <w:szCs w:val="28"/>
        </w:rPr>
        <w:t>Importing Dataset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7D61E6AD" wp14:editId="2F692E16">
            <wp:extent cx="4623435" cy="2783840"/>
            <wp:effectExtent l="0" t="0" r="0" b="10160"/>
            <wp:docPr id="71" name="Picture 71" descr="Screen%20Shot%202017-11-19%20at%2011.15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een%20Shot%202017-11-19%20at%2011.15.53%20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CAA8" w14:textId="3FF35F4F" w:rsidR="00C83452" w:rsidRPr="00B1015E" w:rsidRDefault="00F96658" w:rsidP="00B1015E">
      <w:pPr>
        <w:pStyle w:val="ListParagraph"/>
        <w:numPr>
          <w:ilvl w:val="0"/>
          <w:numId w:val="15"/>
        </w:num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Feature selection experiment</w:t>
      </w:r>
    </w:p>
    <w:p w14:paraId="03CC5E2A" w14:textId="56FCF16C" w:rsidR="00C83452" w:rsidRDefault="00F96658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07DB1CC" wp14:editId="4247CC32">
            <wp:extent cx="5080635" cy="3888740"/>
            <wp:effectExtent l="0" t="0" r="0" b="0"/>
            <wp:docPr id="72" name="Picture 72" descr="Screen%20Shot%202017-11-19%20at%2011.23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%20Shot%202017-11-19%20at%2011.23.29%20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2252" w14:textId="1892FBE3" w:rsidR="00F96658" w:rsidRDefault="00F96658" w:rsidP="00F96658">
      <w:pPr>
        <w:pStyle w:val="TableFigure"/>
        <w:numPr>
          <w:ilvl w:val="0"/>
          <w:numId w:val="15"/>
        </w:numPr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lastRenderedPageBreak/>
        <w:t xml:space="preserve">Drag dataset to </w:t>
      </w:r>
      <w:r>
        <w:rPr>
          <w:b/>
          <w:sz w:val="28"/>
          <w:szCs w:val="28"/>
          <w:lang w:eastAsia="zh-CN"/>
        </w:rPr>
        <w:t>classification</w:t>
      </w:r>
      <w:r>
        <w:rPr>
          <w:rFonts w:hint="eastAsia"/>
          <w:b/>
          <w:sz w:val="28"/>
          <w:szCs w:val="28"/>
          <w:lang w:eastAsia="zh-CN"/>
        </w:rPr>
        <w:t xml:space="preserve"> experiment</w:t>
      </w:r>
    </w:p>
    <w:p w14:paraId="432CEE02" w14:textId="24A4BD81" w:rsidR="007D673C" w:rsidRDefault="007D673C" w:rsidP="007D673C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6EC5CDEC" wp14:editId="65385B71">
            <wp:extent cx="5930900" cy="1996440"/>
            <wp:effectExtent l="0" t="0" r="12700" b="10160"/>
            <wp:docPr id="74" name="Picture 74" descr="Screen%20Shot%202017-11-19%20at%2011.28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creen%20Shot%202017-11-19%20at%2011.28.27%20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B861" w14:textId="63840D1D" w:rsidR="007D673C" w:rsidRDefault="007D673C" w:rsidP="007D673C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Logistic Regression: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793FF501" wp14:editId="49E5AB91">
            <wp:extent cx="5943600" cy="2009140"/>
            <wp:effectExtent l="0" t="0" r="0" b="0"/>
            <wp:docPr id="75" name="Picture 75" descr="Screen%20Shot%202017-11-19%20at%2011.2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creen%20Shot%202017-11-19%20at%2011.29.33%20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F69D" w14:textId="73AD496B" w:rsidR="007D673C" w:rsidRDefault="007D673C" w:rsidP="007D673C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Random Dense Forest:</w:t>
      </w:r>
    </w:p>
    <w:p w14:paraId="6D7D748A" w14:textId="4E5FBA13" w:rsidR="00F96658" w:rsidRDefault="007D673C" w:rsidP="00F96658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7D4F9BC9" wp14:editId="29DF7C08">
            <wp:extent cx="5943600" cy="2402840"/>
            <wp:effectExtent l="0" t="0" r="0" b="10160"/>
            <wp:docPr id="76" name="Picture 76" descr="Screen%20Shot%202017-11-19%20at%2011.30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reen%20Shot%202017-11-19%20at%2011.30.07%20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E999" w14:textId="5D7C1AD7" w:rsidR="009B30D7" w:rsidRDefault="009B30D7" w:rsidP="00F96658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lastRenderedPageBreak/>
        <w:t>Neural Network models: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5A9B4EDF" wp14:editId="10671422">
            <wp:extent cx="5943600" cy="5829300"/>
            <wp:effectExtent l="0" t="0" r="0" b="12700"/>
            <wp:docPr id="77" name="Picture 77" descr="Screen%20Shot%202017-11-19%20at%2011.32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creen%20Shot%202017-11-19%20at%2011.32.53%20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96AC" w14:textId="270DA02A" w:rsidR="009B30D7" w:rsidRDefault="00C6165A" w:rsidP="00F96658">
      <w:pPr>
        <w:pStyle w:val="TableFigure"/>
        <w:ind w:left="720"/>
        <w:rPr>
          <w:rFonts w:hint="eastAsia"/>
          <w:sz w:val="20"/>
          <w:szCs w:val="20"/>
          <w:lang w:eastAsia="zh-CN"/>
        </w:rPr>
      </w:pPr>
      <w:r w:rsidRPr="00C6165A">
        <w:rPr>
          <w:rFonts w:hint="eastAsia"/>
          <w:sz w:val="20"/>
          <w:szCs w:val="20"/>
          <w:lang w:eastAsia="zh-CN"/>
        </w:rPr>
        <w:t>A</w:t>
      </w:r>
      <w:r>
        <w:rPr>
          <w:rFonts w:hint="eastAsia"/>
          <w:sz w:val="20"/>
          <w:szCs w:val="20"/>
          <w:lang w:eastAsia="zh-CN"/>
        </w:rPr>
        <w:t xml:space="preserve">fter performing our analysis on </w:t>
      </w:r>
      <w:proofErr w:type="spellStart"/>
      <w:r>
        <w:rPr>
          <w:rFonts w:hint="eastAsia"/>
          <w:sz w:val="20"/>
          <w:szCs w:val="20"/>
          <w:lang w:eastAsia="zh-CN"/>
        </w:rPr>
        <w:t>Jupyter</w:t>
      </w:r>
      <w:proofErr w:type="spellEnd"/>
      <w:r>
        <w:rPr>
          <w:rFonts w:hint="eastAsia"/>
          <w:sz w:val="20"/>
          <w:szCs w:val="20"/>
          <w:lang w:eastAsia="zh-CN"/>
        </w:rPr>
        <w:t xml:space="preserve"> notebook, we move to Azure ML platform to run Neural network following Dense Random Forest and Logistic classification. </w:t>
      </w:r>
    </w:p>
    <w:p w14:paraId="40355382" w14:textId="77777777" w:rsidR="00B42E10" w:rsidRDefault="00B42E10" w:rsidP="00F96658">
      <w:pPr>
        <w:pStyle w:val="TableFigure"/>
        <w:ind w:left="720"/>
        <w:rPr>
          <w:rFonts w:hint="eastAsia"/>
          <w:sz w:val="20"/>
          <w:szCs w:val="20"/>
          <w:lang w:eastAsia="zh-CN"/>
        </w:rPr>
      </w:pPr>
    </w:p>
    <w:p w14:paraId="76B9D38B" w14:textId="19929F4F" w:rsidR="00B42E10" w:rsidRDefault="00B42E10" w:rsidP="00B42E10">
      <w:pPr>
        <w:pStyle w:val="TableFigure"/>
        <w:numPr>
          <w:ilvl w:val="0"/>
          <w:numId w:val="15"/>
        </w:numPr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Select Columns in dataset</w:t>
      </w:r>
    </w:p>
    <w:p w14:paraId="056F4ABB" w14:textId="4FD82D9C" w:rsidR="00B42E10" w:rsidRDefault="00B42E10" w:rsidP="00B42E10">
      <w:pPr>
        <w:pStyle w:val="TableFigure"/>
        <w:numPr>
          <w:ilvl w:val="0"/>
          <w:numId w:val="15"/>
        </w:numPr>
        <w:rPr>
          <w:rFonts w:hint="eastAsia"/>
          <w:b/>
          <w:sz w:val="28"/>
          <w:szCs w:val="28"/>
          <w:lang w:eastAsia="zh-CN"/>
        </w:rPr>
      </w:pPr>
      <w:r>
        <w:rPr>
          <w:b/>
          <w:sz w:val="28"/>
          <w:szCs w:val="28"/>
          <w:lang w:eastAsia="zh-CN"/>
        </w:rPr>
        <w:t>S</w:t>
      </w:r>
      <w:r>
        <w:rPr>
          <w:rFonts w:hint="eastAsia"/>
          <w:b/>
          <w:sz w:val="28"/>
          <w:szCs w:val="28"/>
          <w:lang w:eastAsia="zh-CN"/>
        </w:rPr>
        <w:t>plit data: testing and validation</w:t>
      </w:r>
    </w:p>
    <w:p w14:paraId="58D17672" w14:textId="05E8CE1F" w:rsidR="00B42E10" w:rsidRDefault="00213BE3" w:rsidP="00F96658">
      <w:pPr>
        <w:pStyle w:val="TableFigure"/>
        <w:ind w:left="720"/>
        <w:rPr>
          <w:rFonts w:hint="eastAsia"/>
          <w:sz w:val="20"/>
          <w:szCs w:val="20"/>
          <w:lang w:eastAsia="zh-CN"/>
        </w:rPr>
      </w:pPr>
      <w:r>
        <w:rPr>
          <w:rFonts w:hint="eastAsia"/>
          <w:noProof/>
          <w:sz w:val="20"/>
          <w:szCs w:val="20"/>
          <w:lang w:eastAsia="zh-CN"/>
        </w:rPr>
        <w:lastRenderedPageBreak/>
        <w:drawing>
          <wp:inline distT="0" distB="0" distL="0" distR="0" wp14:anchorId="3CCF6768" wp14:editId="5C6985C1">
            <wp:extent cx="5537835" cy="4178300"/>
            <wp:effectExtent l="0" t="0" r="0" b="12700"/>
            <wp:docPr id="80" name="Picture 80" descr="Screen%20Shot%202017-11-19%20at%2011.41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een%20Shot%202017-11-19%20at%2011.41.15%20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  <w:lang w:eastAsia="zh-CN"/>
        </w:rPr>
        <w:drawing>
          <wp:inline distT="0" distB="0" distL="0" distR="0" wp14:anchorId="023F59D9" wp14:editId="13357C28">
            <wp:extent cx="5918200" cy="1104900"/>
            <wp:effectExtent l="0" t="0" r="0" b="12700"/>
            <wp:docPr id="81" name="Picture 81" descr="Screen%20Shot%202017-11-19%20at%2011.42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creen%20Shot%202017-11-19%20at%2011.42.24%20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687F" w14:textId="3C47F521" w:rsidR="00213BE3" w:rsidRDefault="00213BE3" w:rsidP="00213BE3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Two Class Decision Forest: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10C45D45" wp14:editId="02BAC021">
            <wp:extent cx="5943600" cy="1882140"/>
            <wp:effectExtent l="0" t="0" r="0" b="0"/>
            <wp:docPr id="82" name="Picture 82" descr="Screen%20Shot%202017-11-19%20at%2011.44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creen%20Shot%202017-11-19%20at%2011.44.18%20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CBB7" w14:textId="5D501ADF" w:rsidR="00213BE3" w:rsidRDefault="00213BE3" w:rsidP="00213BE3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lastRenderedPageBreak/>
        <w:t>Neural Network: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10245C8D" wp14:editId="3EAC2256">
            <wp:extent cx="5766435" cy="2110740"/>
            <wp:effectExtent l="0" t="0" r="0" b="0"/>
            <wp:docPr id="83" name="Picture 83" descr="Screen%20Shot%202017-11-19%20at%2011.45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creen%20Shot%202017-11-19%20at%2011.45.27%20P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0519" w14:textId="77777777" w:rsidR="00213BE3" w:rsidRDefault="00213BE3" w:rsidP="00F96658">
      <w:pPr>
        <w:pStyle w:val="TableFigure"/>
        <w:ind w:left="720"/>
        <w:rPr>
          <w:rFonts w:hint="eastAsia"/>
          <w:sz w:val="20"/>
          <w:szCs w:val="20"/>
          <w:lang w:eastAsia="zh-CN"/>
        </w:rPr>
      </w:pPr>
    </w:p>
    <w:p w14:paraId="11BAB6C9" w14:textId="70516BB6" w:rsidR="00213BE3" w:rsidRDefault="00213BE3" w:rsidP="00213BE3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Logistic Regression: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7C74E33D" wp14:editId="5C700167">
            <wp:extent cx="5652135" cy="2174240"/>
            <wp:effectExtent l="0" t="0" r="12065" b="10160"/>
            <wp:docPr id="85" name="Picture 85" descr="Screen%20Shot%202017-11-19%20at%2011.47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creen%20Shot%202017-11-19%20at%2011.47.32%20P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13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9427" w14:textId="53B3D5A5" w:rsidR="00213BE3" w:rsidRDefault="00213BE3" w:rsidP="00213BE3">
      <w:pPr>
        <w:pStyle w:val="TableFigure"/>
        <w:numPr>
          <w:ilvl w:val="0"/>
          <w:numId w:val="15"/>
        </w:numPr>
        <w:rPr>
          <w:rFonts w:hint="eastAsia"/>
          <w:b/>
          <w:sz w:val="28"/>
          <w:szCs w:val="28"/>
          <w:lang w:eastAsia="zh-CN"/>
        </w:rPr>
      </w:pPr>
      <w:r>
        <w:rPr>
          <w:b/>
          <w:sz w:val="28"/>
          <w:szCs w:val="28"/>
          <w:lang w:eastAsia="zh-CN"/>
        </w:rPr>
        <w:t>S</w:t>
      </w:r>
      <w:r>
        <w:rPr>
          <w:rFonts w:hint="eastAsia"/>
          <w:b/>
          <w:sz w:val="28"/>
          <w:szCs w:val="28"/>
          <w:lang w:eastAsia="zh-CN"/>
        </w:rPr>
        <w:t>etup web service: classification</w:t>
      </w:r>
    </w:p>
    <w:p w14:paraId="2F507091" w14:textId="77777777" w:rsidR="00213BE3" w:rsidRDefault="00213BE3" w:rsidP="00213BE3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</w:p>
    <w:p w14:paraId="386B6F85" w14:textId="1811026E" w:rsidR="00B42E10" w:rsidRDefault="005078CD" w:rsidP="00213BE3">
      <w:pPr>
        <w:pStyle w:val="TableFigure"/>
        <w:rPr>
          <w:rFonts w:hint="eastAsia"/>
          <w:sz w:val="20"/>
          <w:szCs w:val="20"/>
          <w:lang w:eastAsia="zh-CN"/>
        </w:rPr>
      </w:pPr>
      <w:r>
        <w:rPr>
          <w:rFonts w:hint="eastAsia"/>
          <w:noProof/>
          <w:sz w:val="20"/>
          <w:szCs w:val="20"/>
          <w:lang w:eastAsia="zh-CN"/>
        </w:rPr>
        <w:lastRenderedPageBreak/>
        <w:drawing>
          <wp:inline distT="0" distB="0" distL="0" distR="0" wp14:anchorId="4DECBC9C" wp14:editId="4EBCF967">
            <wp:extent cx="5943600" cy="4917440"/>
            <wp:effectExtent l="0" t="0" r="0" b="10160"/>
            <wp:docPr id="86" name="Picture 86" descr="Screen%20Shot%202017-11-19%20at%2011.49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Screen%20Shot%202017-11-19%20at%2011.49.21%20P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2BEC" w14:textId="77777777" w:rsidR="00C6165A" w:rsidRPr="00C6165A" w:rsidRDefault="00C6165A" w:rsidP="00F96658">
      <w:pPr>
        <w:pStyle w:val="TableFigure"/>
        <w:ind w:left="720"/>
        <w:rPr>
          <w:rFonts w:hint="eastAsia"/>
          <w:sz w:val="20"/>
          <w:szCs w:val="20"/>
          <w:lang w:eastAsia="zh-CN"/>
        </w:rPr>
      </w:pPr>
    </w:p>
    <w:p w14:paraId="3D48ABA1" w14:textId="42B8C4B3" w:rsidR="00F96658" w:rsidRDefault="00F96658" w:rsidP="002A2696">
      <w:pPr>
        <w:pStyle w:val="TableFigure"/>
        <w:rPr>
          <w:rFonts w:hint="eastAsia"/>
          <w:lang w:eastAsia="zh-CN"/>
        </w:rPr>
      </w:pPr>
    </w:p>
    <w:p w14:paraId="52452422" w14:textId="1617F329" w:rsidR="00C83452" w:rsidRDefault="005078CD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63E3B4A" wp14:editId="1A359EC0">
            <wp:extent cx="5943600" cy="1892300"/>
            <wp:effectExtent l="0" t="0" r="0" b="12700"/>
            <wp:docPr id="88" name="Picture 88" descr="Screen%20Shot%202017-11-19%20at%2011.49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creen%20Shot%202017-11-19%20at%2011.49.43%20P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1301" w14:textId="77777777" w:rsidR="00C83452" w:rsidRDefault="00C83452" w:rsidP="002A2696">
      <w:pPr>
        <w:pStyle w:val="TableFigure"/>
        <w:rPr>
          <w:rFonts w:hint="eastAsia"/>
          <w:lang w:eastAsia="zh-CN"/>
        </w:rPr>
      </w:pPr>
    </w:p>
    <w:p w14:paraId="2E1AFF95" w14:textId="1330AA29" w:rsidR="00A369E3" w:rsidRDefault="00722376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22EF26FC" wp14:editId="67FA94F0">
            <wp:extent cx="5943600" cy="3543300"/>
            <wp:effectExtent l="0" t="0" r="0" b="12700"/>
            <wp:docPr id="90" name="Picture 90" descr="Screen%20Shot%202017-11-20%20at%2012.32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creen%20Shot%202017-11-20%20at%2012.32.16%20A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9A48" w14:textId="77777777" w:rsidR="00D6156D" w:rsidRDefault="00D6156D" w:rsidP="002A2696">
      <w:pPr>
        <w:pStyle w:val="TableFigure"/>
        <w:rPr>
          <w:rFonts w:hint="eastAsia"/>
          <w:lang w:eastAsia="zh-CN"/>
        </w:rPr>
      </w:pPr>
    </w:p>
    <w:p w14:paraId="2AA90D1E" w14:textId="326907D9" w:rsidR="00722376" w:rsidRDefault="00722376" w:rsidP="00722376">
      <w:pPr>
        <w:pStyle w:val="TableFigure"/>
        <w:numPr>
          <w:ilvl w:val="0"/>
          <w:numId w:val="15"/>
        </w:numPr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CLUSTERING</w:t>
      </w:r>
    </w:p>
    <w:p w14:paraId="39AE8594" w14:textId="16D44E50" w:rsidR="00722376" w:rsidRDefault="00722376" w:rsidP="00722376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K-MEANS Clustering:</w:t>
      </w:r>
      <w:r w:rsidRPr="00722376">
        <w:rPr>
          <w:rFonts w:hint="eastAsia"/>
          <w:b/>
          <w:noProof/>
          <w:sz w:val="28"/>
          <w:szCs w:val="28"/>
          <w:lang w:eastAsia="zh-CN"/>
        </w:rPr>
        <w:t xml:space="preserve"> </w:t>
      </w:r>
      <w:r>
        <w:rPr>
          <w:rFonts w:hint="eastAsia"/>
          <w:b/>
          <w:noProof/>
          <w:sz w:val="28"/>
          <w:szCs w:val="28"/>
          <w:lang w:eastAsia="zh-CN"/>
        </w:rPr>
        <w:drawing>
          <wp:inline distT="0" distB="0" distL="0" distR="0" wp14:anchorId="154EDE4B" wp14:editId="0DB29394">
            <wp:extent cx="3937635" cy="3253740"/>
            <wp:effectExtent l="0" t="0" r="0" b="0"/>
            <wp:docPr id="91" name="Picture 91" descr="Screen%20Shot%202017-11-20%20at%2012.35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een%20Shot%202017-11-20%20at%2012.35.08%20A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6F32" w14:textId="314DACB4" w:rsidR="00722376" w:rsidRDefault="00722376" w:rsidP="00722376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noProof/>
          <w:sz w:val="28"/>
          <w:szCs w:val="28"/>
          <w:lang w:eastAsia="zh-CN"/>
        </w:rPr>
        <w:lastRenderedPageBreak/>
        <w:drawing>
          <wp:inline distT="0" distB="0" distL="0" distR="0" wp14:anchorId="43A450E3" wp14:editId="11BFEFCE">
            <wp:extent cx="5423535" cy="5031740"/>
            <wp:effectExtent l="0" t="0" r="12065" b="0"/>
            <wp:docPr id="92" name="Picture 92" descr="Screen%20Shot%202017-11-20%20at%2012.35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creen%20Shot%202017-11-20%20at%2012.35.17%20A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503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43E5" w14:textId="700FD69C" w:rsidR="00722376" w:rsidRDefault="00722376" w:rsidP="00722376">
      <w:pPr>
        <w:pStyle w:val="TableFigure"/>
        <w:ind w:left="720"/>
        <w:rPr>
          <w:rFonts w:hint="eastAsia"/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Manual Clustering:</w:t>
      </w:r>
    </w:p>
    <w:p w14:paraId="436CE0C2" w14:textId="16E00486" w:rsidR="00D6156D" w:rsidRDefault="00FA748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4E12DEBC" wp14:editId="3DA8FC33">
            <wp:extent cx="5943600" cy="873125"/>
            <wp:effectExtent l="0" t="0" r="0" b="0"/>
            <wp:docPr id="93" name="Picture 93" descr="Screen%20Shot%202017-11-20%20at%2012.39.2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een%20Shot%202017-11-20%20at%2012.39.29%20A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1475A" w14:textId="77777777" w:rsidR="00233BAD" w:rsidRDefault="00233BAD" w:rsidP="002A2696">
      <w:pPr>
        <w:pStyle w:val="TableFigure"/>
        <w:rPr>
          <w:rFonts w:hint="eastAsia"/>
          <w:lang w:eastAsia="zh-CN"/>
        </w:rPr>
      </w:pPr>
    </w:p>
    <w:p w14:paraId="2B1A53E9" w14:textId="705C7266" w:rsidR="00FA748A" w:rsidRPr="00FA748A" w:rsidRDefault="00FA748A" w:rsidP="00286695">
      <w:pPr>
        <w:pStyle w:val="TableFigure"/>
        <w:numPr>
          <w:ilvl w:val="0"/>
          <w:numId w:val="15"/>
        </w:numPr>
        <w:rPr>
          <w:rFonts w:hint="eastAsia"/>
          <w:b/>
          <w:sz w:val="22"/>
          <w:szCs w:val="22"/>
          <w:lang w:eastAsia="zh-CN"/>
        </w:rPr>
      </w:pPr>
      <w:r w:rsidRPr="00286695">
        <w:rPr>
          <w:rFonts w:hint="eastAsia"/>
          <w:b/>
          <w:sz w:val="32"/>
          <w:szCs w:val="32"/>
          <w:lang w:eastAsia="zh-CN"/>
        </w:rPr>
        <w:lastRenderedPageBreak/>
        <w:t>Setup web service:</w:t>
      </w:r>
      <w:r w:rsidR="00286695">
        <w:rPr>
          <w:rFonts w:hint="eastAsia"/>
          <w:b/>
          <w:sz w:val="32"/>
          <w:szCs w:val="32"/>
          <w:lang w:eastAsia="zh-CN"/>
        </w:rPr>
        <w:t xml:space="preserve"> </w:t>
      </w:r>
      <w:r w:rsidRPr="00286695">
        <w:rPr>
          <w:rFonts w:hint="eastAsia"/>
          <w:b/>
          <w:sz w:val="32"/>
          <w:szCs w:val="32"/>
          <w:lang w:eastAsia="zh-CN"/>
        </w:rPr>
        <w:t>clustering</w:t>
      </w:r>
      <w:r>
        <w:rPr>
          <w:rFonts w:hint="eastAsia"/>
          <w:b/>
          <w:noProof/>
          <w:sz w:val="22"/>
          <w:szCs w:val="22"/>
          <w:lang w:eastAsia="zh-CN"/>
        </w:rPr>
        <w:drawing>
          <wp:inline distT="0" distB="0" distL="0" distR="0" wp14:anchorId="6D1E3353" wp14:editId="74A796E6">
            <wp:extent cx="4623435" cy="4488815"/>
            <wp:effectExtent l="0" t="0" r="0" b="6985"/>
            <wp:docPr id="94" name="Picture 94" descr="Screen%20Shot%202017-11-20%20at%2012.41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Screen%20Shot%202017-11-20%20at%2012.41.22%20A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448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2"/>
          <w:szCs w:val="22"/>
          <w:lang w:eastAsia="zh-CN"/>
        </w:rPr>
        <w:drawing>
          <wp:inline distT="0" distB="0" distL="0" distR="0" wp14:anchorId="428483E0" wp14:editId="4AE172FC">
            <wp:extent cx="5943600" cy="2964815"/>
            <wp:effectExtent l="0" t="0" r="0" b="6985"/>
            <wp:docPr id="95" name="Picture 95" descr="Screen%20Shot%202017-11-20%20at%2012.41.5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een%20Shot%202017-11-20%20at%2012.41.53%20A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383C" w14:textId="6099ADE6" w:rsidR="00D6156D" w:rsidRDefault="00286695" w:rsidP="00286695">
      <w:pPr>
        <w:pStyle w:val="TableFigure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b/>
          <w:sz w:val="32"/>
          <w:szCs w:val="32"/>
          <w:lang w:eastAsia="zh-CN"/>
        </w:rPr>
        <w:lastRenderedPageBreak/>
        <w:t>Deploy the web service</w:t>
      </w:r>
    </w:p>
    <w:p w14:paraId="213533C2" w14:textId="7A2AE1FE" w:rsidR="00D6156D" w:rsidRDefault="000575E8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836FEA3" wp14:editId="3B4C664B">
            <wp:extent cx="5943600" cy="6032731"/>
            <wp:effectExtent l="0" t="0" r="0" b="12700"/>
            <wp:docPr id="96" name="Picture 96" descr="Screen%20Shot%202017-11-20%20at%2012.49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Screen%20Shot%202017-11-20%20at%2012.49.20%20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35" cy="60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5A2CBDAA" wp14:editId="2B42ADF1">
            <wp:extent cx="5943600" cy="1274445"/>
            <wp:effectExtent l="0" t="0" r="0" b="0"/>
            <wp:docPr id="97" name="Picture 97" descr="Screen%20Shot%202017-11-20%20at%2012.49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Screen%20Shot%202017-11-20%20at%2012.49.33%20A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2D45" w14:textId="18A78BCD" w:rsidR="008E25AF" w:rsidRDefault="000575E8" w:rsidP="000575E8">
      <w:pPr>
        <w:pStyle w:val="TableFigure"/>
        <w:numPr>
          <w:ilvl w:val="0"/>
          <w:numId w:val="15"/>
        </w:numPr>
        <w:rPr>
          <w:rFonts w:hint="eastAsia"/>
          <w:b/>
          <w:sz w:val="32"/>
          <w:szCs w:val="32"/>
          <w:lang w:eastAsia="zh-CN"/>
        </w:rPr>
      </w:pPr>
      <w:r>
        <w:rPr>
          <w:rFonts w:hint="eastAsia"/>
          <w:b/>
          <w:sz w:val="32"/>
          <w:szCs w:val="32"/>
          <w:lang w:eastAsia="zh-CN"/>
        </w:rPr>
        <w:lastRenderedPageBreak/>
        <w:t>Regression</w:t>
      </w:r>
      <w:r w:rsidR="008E25AF">
        <w:rPr>
          <w:rFonts w:hint="eastAsia"/>
          <w:b/>
          <w:noProof/>
          <w:sz w:val="32"/>
          <w:szCs w:val="32"/>
          <w:lang w:eastAsia="zh-CN"/>
        </w:rPr>
        <w:drawing>
          <wp:inline distT="0" distB="0" distL="0" distR="0" wp14:anchorId="6EAB0120" wp14:editId="64CBBD3D">
            <wp:extent cx="5943600" cy="2729230"/>
            <wp:effectExtent l="0" t="0" r="0" b="0"/>
            <wp:docPr id="98" name="Picture 98" descr="Screen%20Shot%202017-11-20%20at%2012.53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Screen%20Shot%202017-11-20%20at%2012.53.32%20A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25AF">
        <w:rPr>
          <w:rFonts w:hint="eastAsia"/>
          <w:b/>
          <w:noProof/>
          <w:sz w:val="32"/>
          <w:szCs w:val="32"/>
          <w:lang w:eastAsia="zh-CN"/>
        </w:rPr>
        <w:drawing>
          <wp:inline distT="0" distB="0" distL="0" distR="0" wp14:anchorId="547E7026" wp14:editId="27729FFB">
            <wp:extent cx="5943600" cy="4210858"/>
            <wp:effectExtent l="0" t="0" r="0" b="5715"/>
            <wp:docPr id="99" name="Picture 99" descr="Screen%20Shot%202017-11-20%20at%2012.53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Screen%20Shot%202017-11-20%20at%2012.53.44%20A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25" cy="421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F08C" w14:textId="075B7005" w:rsidR="000575E8" w:rsidRPr="000575E8" w:rsidRDefault="00BF3043" w:rsidP="008E25AF">
      <w:pPr>
        <w:pStyle w:val="TableFigure"/>
        <w:ind w:left="720"/>
        <w:rPr>
          <w:rFonts w:hint="eastAsia"/>
          <w:b/>
          <w:sz w:val="32"/>
          <w:szCs w:val="32"/>
          <w:lang w:eastAsia="zh-CN"/>
        </w:rPr>
      </w:pPr>
      <w:r>
        <w:rPr>
          <w:rFonts w:hint="eastAsia"/>
          <w:b/>
          <w:noProof/>
          <w:sz w:val="32"/>
          <w:szCs w:val="32"/>
          <w:lang w:eastAsia="zh-CN"/>
        </w:rPr>
        <w:lastRenderedPageBreak/>
        <w:drawing>
          <wp:inline distT="0" distB="0" distL="0" distR="0" wp14:anchorId="59000457" wp14:editId="2A8C67BD">
            <wp:extent cx="5943600" cy="3545840"/>
            <wp:effectExtent l="0" t="0" r="0" b="10160"/>
            <wp:docPr id="100" name="Picture 100" descr="Screen%20Shot%202017-11-20%20at%2012.53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creen%20Shot%202017-11-20%20at%2012.53.56%20A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2468" w14:textId="47D3EC6D" w:rsidR="000575E8" w:rsidRDefault="008E25AF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4611029" wp14:editId="081782E5">
            <wp:extent cx="6109335" cy="3660140"/>
            <wp:effectExtent l="0" t="0" r="12065" b="0"/>
            <wp:docPr id="101" name="Picture 101" descr="Screen%20Shot%202017-11-20%20at%2012.55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Screen%20Shot%202017-11-20%20at%2012.55.46%20A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52FE9" w14:textId="40913BA8" w:rsidR="008E25AF" w:rsidRDefault="008E25AF" w:rsidP="002A2696">
      <w:pPr>
        <w:pStyle w:val="TableFigure"/>
        <w:rPr>
          <w:rFonts w:hint="eastAsia"/>
          <w:lang w:eastAsia="zh-CN"/>
        </w:rPr>
      </w:pPr>
    </w:p>
    <w:p w14:paraId="1EAA5FC5" w14:textId="77777777" w:rsidR="008E25AF" w:rsidRDefault="008E25AF" w:rsidP="002A2696">
      <w:pPr>
        <w:pStyle w:val="TableFigure"/>
        <w:rPr>
          <w:rFonts w:hint="eastAsia"/>
          <w:lang w:eastAsia="zh-CN"/>
        </w:rPr>
      </w:pPr>
    </w:p>
    <w:p w14:paraId="69745523" w14:textId="2EF314FB" w:rsidR="008E25AF" w:rsidRDefault="008E25AF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SPLIT THE DATA</w:t>
      </w:r>
    </w:p>
    <w:p w14:paraId="110F6AC7" w14:textId="13101EC7" w:rsidR="00D6156D" w:rsidRDefault="008E25AF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475B75A" wp14:editId="409AF0AE">
            <wp:extent cx="5943600" cy="3588385"/>
            <wp:effectExtent l="0" t="0" r="0" b="0"/>
            <wp:docPr id="103" name="Picture 103" descr="Screen%20Shot%202017-11-20%20at%2012.59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Screen%20Shot%202017-11-20%20at%2012.59.14%20AM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6A6B" w14:textId="08F47892" w:rsidR="008E25AF" w:rsidRPr="00CC6909" w:rsidRDefault="008E25AF" w:rsidP="002A2696">
      <w:pPr>
        <w:pStyle w:val="TableFigure"/>
        <w:rPr>
          <w:rFonts w:hint="eastAsia"/>
          <w:b/>
          <w:lang w:eastAsia="zh-CN"/>
        </w:rPr>
      </w:pPr>
      <w:r w:rsidRPr="00CC6909">
        <w:rPr>
          <w:rFonts w:hint="eastAsia"/>
          <w:b/>
          <w:lang w:eastAsia="zh-CN"/>
        </w:rPr>
        <w:t>LINEAR REGRESSION</w:t>
      </w:r>
    </w:p>
    <w:p w14:paraId="17800AD8" w14:textId="4E0B43BE" w:rsidR="00D6156D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A5408DC" wp14:editId="320D949E">
            <wp:extent cx="5943600" cy="678815"/>
            <wp:effectExtent l="0" t="0" r="0" b="6985"/>
            <wp:docPr id="104" name="Picture 104" descr="Screen%20Shot%202017-11-20%20at%201.00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Screen%20Shot%202017-11-20%20at%201.00.18%20A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0784" w14:textId="6BB9DAC0" w:rsidR="00CC6909" w:rsidRDefault="00CC6909" w:rsidP="00CC6909">
      <w:pPr>
        <w:pStyle w:val="TableFigure"/>
        <w:rPr>
          <w:rFonts w:hint="eastAsia"/>
          <w:b/>
          <w:lang w:eastAsia="zh-CN"/>
        </w:rPr>
      </w:pPr>
      <w:r>
        <w:rPr>
          <w:rFonts w:hint="eastAsia"/>
          <w:b/>
          <w:lang w:eastAsia="zh-CN"/>
        </w:rPr>
        <w:t>NEURAL NETWORK REGRESSION</w:t>
      </w:r>
      <w:r>
        <w:rPr>
          <w:rFonts w:hint="eastAsia"/>
          <w:b/>
          <w:noProof/>
          <w:lang w:eastAsia="zh-CN"/>
        </w:rPr>
        <w:drawing>
          <wp:inline distT="0" distB="0" distL="0" distR="0" wp14:anchorId="3AD169EC" wp14:editId="046D2F3D">
            <wp:extent cx="5943600" cy="1094740"/>
            <wp:effectExtent l="0" t="0" r="0" b="0"/>
            <wp:docPr id="105" name="Picture 105" descr="Screen%20Shot%202017-11-20%20at%201.00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Screen%20Shot%202017-11-20%20at%201.00.23%20A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DC4E" w14:textId="16F4BA10" w:rsidR="00CC6909" w:rsidRDefault="00CC6909" w:rsidP="00CC6909">
      <w:pPr>
        <w:pStyle w:val="TableFigure"/>
        <w:rPr>
          <w:rFonts w:hint="eastAsia"/>
          <w:b/>
          <w:lang w:eastAsia="zh-CN"/>
        </w:rPr>
      </w:pPr>
      <w:r>
        <w:rPr>
          <w:rFonts w:hint="eastAsia"/>
          <w:b/>
          <w:lang w:eastAsia="zh-CN"/>
        </w:rPr>
        <w:t>RANDOM FOREST REGRESSION</w:t>
      </w:r>
      <w:r>
        <w:rPr>
          <w:rFonts w:hint="eastAsia"/>
          <w:b/>
          <w:noProof/>
          <w:lang w:eastAsia="zh-CN"/>
        </w:rPr>
        <w:drawing>
          <wp:inline distT="0" distB="0" distL="0" distR="0" wp14:anchorId="523075C8" wp14:editId="53023694">
            <wp:extent cx="5943600" cy="471170"/>
            <wp:effectExtent l="0" t="0" r="0" b="11430"/>
            <wp:docPr id="106" name="Picture 106" descr="Screen%20Shot%202017-11-20%20at%201.00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Screen%20Shot%202017-11-20%20at%201.00.28%20A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B9AD" w14:textId="7FEBCE19" w:rsidR="00CC6909" w:rsidRDefault="00CC6909" w:rsidP="00CC6909">
      <w:pPr>
        <w:pStyle w:val="TableFigure"/>
        <w:rPr>
          <w:rFonts w:hint="eastAsia"/>
          <w:b/>
          <w:lang w:eastAsia="zh-CN"/>
        </w:rPr>
      </w:pPr>
      <w:r>
        <w:rPr>
          <w:rFonts w:hint="eastAsia"/>
          <w:b/>
          <w:lang w:eastAsia="zh-CN"/>
        </w:rPr>
        <w:lastRenderedPageBreak/>
        <w:t>KNN REGRESSION</w:t>
      </w:r>
      <w:r>
        <w:rPr>
          <w:rFonts w:hint="eastAsia"/>
          <w:b/>
          <w:noProof/>
          <w:lang w:eastAsia="zh-CN"/>
        </w:rPr>
        <w:drawing>
          <wp:inline distT="0" distB="0" distL="0" distR="0" wp14:anchorId="1C95C1CA" wp14:editId="14579B41">
            <wp:extent cx="5943600" cy="678815"/>
            <wp:effectExtent l="0" t="0" r="0" b="6985"/>
            <wp:docPr id="107" name="Picture 107" descr="Screen%20Shot%202017-11-20%20at%201.00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Screen%20Shot%202017-11-20%20at%201.00.32%20A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72F5" w14:textId="050A9C0A" w:rsidR="00CC6909" w:rsidRDefault="00CC6909" w:rsidP="00CC6909">
      <w:pPr>
        <w:pStyle w:val="TableFigure"/>
        <w:rPr>
          <w:rFonts w:hint="eastAsia"/>
          <w:b/>
          <w:lang w:eastAsia="zh-CN"/>
        </w:rPr>
      </w:pPr>
      <w:r>
        <w:rPr>
          <w:rFonts w:hint="eastAsia"/>
          <w:b/>
          <w:noProof/>
          <w:lang w:eastAsia="zh-CN"/>
        </w:rPr>
        <w:drawing>
          <wp:inline distT="0" distB="0" distL="0" distR="0" wp14:anchorId="2457B390" wp14:editId="4EFD416C">
            <wp:extent cx="5943600" cy="4512195"/>
            <wp:effectExtent l="0" t="0" r="0" b="9525"/>
            <wp:docPr id="108" name="Picture 108" descr="Screen%20Shot%202017-11-20%20at%201.02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Screen%20Shot%202017-11-20%20at%201.02.51%20A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44" cy="451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lang w:eastAsia="zh-CN"/>
        </w:rPr>
        <w:drawing>
          <wp:inline distT="0" distB="0" distL="0" distR="0" wp14:anchorId="61C7385E" wp14:editId="1DD810D6">
            <wp:extent cx="5943600" cy="1870075"/>
            <wp:effectExtent l="0" t="0" r="0" b="9525"/>
            <wp:docPr id="109" name="Picture 109" descr="Screen%20Shot%202017-11-20%20at%201.03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Screen%20Shot%202017-11-20%20at%201.03.08%20A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AE04" w14:textId="02B45CAE" w:rsidR="00CC6909" w:rsidRDefault="00CC6909" w:rsidP="00CC6909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We choose Neural Network for Predicting interest rate as its Root Mean Error was less.</w:t>
      </w:r>
    </w:p>
    <w:p w14:paraId="6E59B652" w14:textId="64FEAEE7" w:rsidR="00CC6909" w:rsidRPr="00CC6909" w:rsidRDefault="00CC6909" w:rsidP="00CC6909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SAVING TRAINED MODEL</w:t>
      </w:r>
      <w:r>
        <w:rPr>
          <w:rFonts w:hint="eastAsia"/>
          <w:noProof/>
          <w:lang w:eastAsia="zh-CN"/>
        </w:rPr>
        <w:drawing>
          <wp:inline distT="0" distB="0" distL="0" distR="0" wp14:anchorId="4E2C7271" wp14:editId="01DBB6C1">
            <wp:extent cx="5943600" cy="2964815"/>
            <wp:effectExtent l="0" t="0" r="0" b="6985"/>
            <wp:docPr id="110" name="Picture 110" descr="Screen%20Shot%202017-11-20%20at%201.06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Screen%20Shot%202017-11-20%20at%201.06.00%20A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4BB4" w14:textId="14792B25" w:rsidR="00CC6909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S</w:t>
      </w:r>
      <w:r>
        <w:rPr>
          <w:rFonts w:hint="eastAsia"/>
          <w:lang w:eastAsia="zh-CN"/>
        </w:rPr>
        <w:t>ETUP WEB SERVICE: REGRESSION</w:t>
      </w:r>
    </w:p>
    <w:p w14:paraId="4DD4D180" w14:textId="5FF5E06A" w:rsidR="00CC6909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CONVERT THE TRAINING EXPERIMENT TO A PREDICTIVE EXPERIMENT</w:t>
      </w:r>
    </w:p>
    <w:p w14:paraId="0D306401" w14:textId="4453619E" w:rsidR="00CC6909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Converting to a predictive experiment involves three steps:</w:t>
      </w:r>
    </w:p>
    <w:p w14:paraId="76AF2CD4" w14:textId="4C1D0646" w:rsidR="00CC6909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52983D8" wp14:editId="674B3AD6">
            <wp:extent cx="5943600" cy="3380740"/>
            <wp:effectExtent l="0" t="0" r="0" b="0"/>
            <wp:docPr id="111" name="Picture 111" descr="Screen%20Shot%202017-11-20%20at%201.08.4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Screen%20Shot%202017-11-20%20at%201.08.45%20AM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BA9A" w14:textId="6E572215" w:rsidR="00CC6909" w:rsidRDefault="00CC6909" w:rsidP="00CC6909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DEPLOY THE WEB SERVICE</w:t>
      </w:r>
    </w:p>
    <w:p w14:paraId="753DEF07" w14:textId="453F7FF8" w:rsidR="00CC6909" w:rsidRDefault="00CC6909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9E961AE" wp14:editId="0C3E1132">
            <wp:extent cx="5942094" cy="3770976"/>
            <wp:effectExtent l="0" t="0" r="1905" b="0"/>
            <wp:docPr id="112" name="Picture 112" descr="Screen%20Shot%202017-11-20%20at%201.10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Screen%20Shot%202017-11-20%20at%201.10.00%20AM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11" cy="377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E1379" w14:textId="28125336" w:rsidR="00FD6107" w:rsidRDefault="00FD6107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20F0F2A" wp14:editId="4CB8E755">
            <wp:extent cx="5943600" cy="1031240"/>
            <wp:effectExtent l="0" t="0" r="0" b="10160"/>
            <wp:docPr id="113" name="Picture 113" descr="Screen%20Shot%202017-11-20%20at%201.10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creen%20Shot%202017-11-20%20at%201.10.26%20AM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86D0" w14:textId="67C23982" w:rsidR="00FD6107" w:rsidRDefault="00FD6107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12520D9" wp14:editId="0220ED7A">
            <wp:extent cx="5902325" cy="2631440"/>
            <wp:effectExtent l="0" t="0" r="0" b="10160"/>
            <wp:docPr id="114" name="Picture 114" descr="Screen%20Shot%202017-11-20%20at%201.10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creen%20Shot%202017-11-20%20at%201.10.46%20AM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0208" w14:textId="797B9743" w:rsidR="00D10612" w:rsidRDefault="00D10612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WEB IMPLEMENTATION</w:t>
      </w:r>
    </w:p>
    <w:p w14:paraId="1566D3B6" w14:textId="1738E344" w:rsidR="00D10612" w:rsidRDefault="00D10612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We will be using Angular.js as our frontend framework to call the Rest API for each part. Angular.js has following main component</w:t>
      </w:r>
      <w:r>
        <w:rPr>
          <w:lang w:eastAsia="zh-CN"/>
        </w:rPr>
        <w:t>’</w:t>
      </w:r>
      <w:r>
        <w:rPr>
          <w:rFonts w:hint="eastAsia"/>
          <w:lang w:eastAsia="zh-CN"/>
        </w:rPr>
        <w:t>s</w:t>
      </w:r>
    </w:p>
    <w:p w14:paraId="3DB300F7" w14:textId="29616EF0" w:rsidR="00D10612" w:rsidRDefault="00D10612" w:rsidP="00D10612">
      <w:pPr>
        <w:pStyle w:val="TableFigure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APP.JS</w:t>
      </w:r>
    </w:p>
    <w:p w14:paraId="36AC3C68" w14:textId="5F035B02" w:rsidR="00D10612" w:rsidRDefault="00D10612" w:rsidP="00D10612">
      <w:pPr>
        <w:pStyle w:val="TableFigure"/>
        <w:ind w:left="720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04270F35" wp14:editId="7F7C4F83">
            <wp:extent cx="5943600" cy="1011555"/>
            <wp:effectExtent l="0" t="0" r="0" b="4445"/>
            <wp:docPr id="115" name="Picture 115" descr="Screen%20Shot%202017-11-20%20at%201.16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Screen%20Shot%202017-11-20%20at%201.16.32%20AM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71E1" w14:textId="220F8314" w:rsidR="00D10612" w:rsidRDefault="00D745BA" w:rsidP="00D10612">
      <w:pPr>
        <w:pStyle w:val="TableFigure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CONFIG.JS</w:t>
      </w:r>
      <w:r>
        <w:rPr>
          <w:rFonts w:hint="eastAsia"/>
          <w:noProof/>
          <w:lang w:eastAsia="zh-CN"/>
        </w:rPr>
        <w:drawing>
          <wp:inline distT="0" distB="0" distL="0" distR="0" wp14:anchorId="5840A528" wp14:editId="14D83D35">
            <wp:extent cx="5943600" cy="2867660"/>
            <wp:effectExtent l="0" t="0" r="0" b="2540"/>
            <wp:docPr id="116" name="Picture 116" descr="Screen%20Shot%202017-11-20%20at%201.17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creen%20Shot%202017-11-20%20at%201.17.42%20A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404B8697" wp14:editId="0C83C427">
            <wp:extent cx="5943600" cy="4558030"/>
            <wp:effectExtent l="0" t="0" r="0" b="0"/>
            <wp:docPr id="117" name="Picture 117" descr="Screen%20Shot%202017-11-20%20at%201.18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Screen%20Shot%202017-11-20%20at%201.18.33%20A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CN"/>
        </w:rPr>
        <w:drawing>
          <wp:inline distT="0" distB="0" distL="0" distR="0" wp14:anchorId="1A023CC0" wp14:editId="12ECD0B6">
            <wp:extent cx="5943600" cy="3491230"/>
            <wp:effectExtent l="0" t="0" r="0" b="0"/>
            <wp:docPr id="118" name="Picture 118" descr="Screen%20Shot%202017-11-20%20at%201.18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Screen%20Shot%202017-11-20%20at%201.18.42%20A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2A54" w14:textId="05789357" w:rsidR="00D745BA" w:rsidRDefault="00D745BA" w:rsidP="00D10612">
      <w:pPr>
        <w:pStyle w:val="TableFigure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SERVER.JS</w:t>
      </w:r>
    </w:p>
    <w:p w14:paraId="262CBCF0" w14:textId="3E90F214" w:rsidR="00D6156D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B0C952A" wp14:editId="393AB02E">
            <wp:extent cx="5942958" cy="2285076"/>
            <wp:effectExtent l="0" t="0" r="1270" b="1270"/>
            <wp:docPr id="120" name="Picture 120" descr="Screen%20Shot%202017-11-20%20at%201.19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Screen%20Shot%202017-11-20%20at%201.19.58%20A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63" cy="228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0D12" w14:textId="59A3C726" w:rsidR="00D6156D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Output of the function will be stored in a result variable and can be consumed later</w:t>
      </w:r>
    </w:p>
    <w:p w14:paraId="7B1BED7E" w14:textId="32A4FB00" w:rsidR="00D745BA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156C29E" wp14:editId="430F9F4E">
            <wp:extent cx="5943176" cy="4730404"/>
            <wp:effectExtent l="0" t="0" r="635" b="0"/>
            <wp:docPr id="121" name="Picture 121" descr="Screen%20Shot%202017-11-20%20at%201.21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Screen%20Shot%202017-11-20%20at%201.21.02%20A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16" cy="474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A2DF" w14:textId="58CDBB2C" w:rsidR="00D745BA" w:rsidRDefault="00D745BA" w:rsidP="00D745BA">
      <w:pPr>
        <w:pStyle w:val="TableFigure"/>
        <w:numPr>
          <w:ilvl w:val="0"/>
          <w:numId w:val="19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INDEX.HTML</w:t>
      </w:r>
    </w:p>
    <w:p w14:paraId="6557A917" w14:textId="78CEE7FC" w:rsidR="00D745BA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5D2CDBC" wp14:editId="1D2D958C">
            <wp:extent cx="5943600" cy="1233170"/>
            <wp:effectExtent l="0" t="0" r="0" b="11430"/>
            <wp:docPr id="122" name="Picture 122" descr="Screen%20Shot%202017-11-20%20at%201.22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reen%20Shot%202017-11-20%20at%201.22.55%20AM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022A" w14:textId="7D5D742E" w:rsidR="00D745BA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76EFEB7F" wp14:editId="40F7CC17">
            <wp:extent cx="5943600" cy="5015230"/>
            <wp:effectExtent l="0" t="0" r="0" b="0"/>
            <wp:docPr id="123" name="Picture 123" descr="Screen%20Shot%202017-11-20%20at%201.23.2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reen%20Shot%202017-11-20%20at%201.23.22%20AM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3FA4" w14:textId="77777777" w:rsidR="00D745BA" w:rsidRDefault="00D745BA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so on and so forth respectively for each type of Prediction method. We can see the result of the HTML page below:</w:t>
      </w:r>
    </w:p>
    <w:p w14:paraId="30218F55" w14:textId="12847A83" w:rsidR="00947444" w:rsidRDefault="00947444" w:rsidP="002A2696">
      <w:pPr>
        <w:pStyle w:val="TableFigure"/>
        <w:rPr>
          <w:rFonts w:hint="eastAsia"/>
          <w:lang w:eastAsia="zh-CN"/>
        </w:rPr>
      </w:pPr>
      <w:r>
        <w:rPr>
          <w:rFonts w:hint="eastAsia"/>
          <w:lang w:eastAsia="zh-CN"/>
        </w:rPr>
        <w:t>Classification:</w:t>
      </w:r>
    </w:p>
    <w:p w14:paraId="30A66ECD" w14:textId="2DCA1707" w:rsidR="00D745BA" w:rsidRDefault="00D745BA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047DFBC4" wp14:editId="1DFA85CF">
            <wp:extent cx="3297555" cy="1274445"/>
            <wp:effectExtent l="0" t="0" r="4445" b="0"/>
            <wp:docPr id="126" name="Picture 126" descr="Screen%20Shot%202017-11-20%20at%201.26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Screen%20Shot%202017-11-20%20at%201.26.01%20AM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2788" w14:textId="7BD7DF66" w:rsidR="00D745BA" w:rsidRDefault="00D745BA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>Output:</w:t>
      </w:r>
    </w:p>
    <w:p w14:paraId="23A24A03" w14:textId="3E074948" w:rsidR="00D745BA" w:rsidRDefault="00D745BA" w:rsidP="002A2696">
      <w:pPr>
        <w:pStyle w:val="TableFigure"/>
        <w:rPr>
          <w:rFonts w:hint="eastAsia"/>
          <w:noProof/>
          <w:lang w:eastAsia="zh-CN"/>
        </w:rPr>
      </w:pPr>
      <w:r>
        <w:rPr>
          <w:noProof/>
          <w:lang w:eastAsia="zh-CN"/>
        </w:rPr>
        <w:t>S</w:t>
      </w:r>
      <w:r>
        <w:rPr>
          <w:rFonts w:hint="eastAsia"/>
          <w:noProof/>
          <w:lang w:eastAsia="zh-CN"/>
        </w:rPr>
        <w:t>tatus                      Probablity</w:t>
      </w:r>
    </w:p>
    <w:p w14:paraId="1A3631B7" w14:textId="01D6FFD7" w:rsidR="00D745BA" w:rsidRDefault="00D745BA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 xml:space="preserve">Approved              </w:t>
      </w:r>
      <w:r w:rsidR="00947444">
        <w:rPr>
          <w:rFonts w:hint="eastAsia"/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0.677</w:t>
      </w:r>
      <w:r w:rsidR="00947444">
        <w:rPr>
          <w:rFonts w:hint="eastAsia"/>
          <w:noProof/>
          <w:lang w:eastAsia="zh-CN"/>
        </w:rPr>
        <w:t>33674579017</w:t>
      </w:r>
    </w:p>
    <w:p w14:paraId="7F5CBAC5" w14:textId="77777777" w:rsidR="00947444" w:rsidRDefault="00947444" w:rsidP="002A2696">
      <w:pPr>
        <w:pStyle w:val="TableFigure"/>
        <w:rPr>
          <w:rFonts w:hint="eastAsia"/>
          <w:noProof/>
          <w:lang w:eastAsia="zh-CN"/>
        </w:rPr>
      </w:pPr>
    </w:p>
    <w:p w14:paraId="36330085" w14:textId="77777777" w:rsidR="00947444" w:rsidRDefault="00947444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>Interest Ratesz:</w:t>
      </w:r>
    </w:p>
    <w:p w14:paraId="237606D6" w14:textId="5DA7C84E" w:rsidR="00947444" w:rsidRDefault="00947444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7D6E132" wp14:editId="16108681">
            <wp:extent cx="2992755" cy="2771140"/>
            <wp:effectExtent l="0" t="0" r="4445" b="0"/>
            <wp:docPr id="128" name="Picture 128" descr="Screen%20Shot%202017-11-20%20at%201.29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creen%20Shot%202017-11-20%20at%201.29.09%20AM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37F3" w14:textId="77777777" w:rsidR="00947444" w:rsidRDefault="00947444" w:rsidP="002A2696">
      <w:pPr>
        <w:pStyle w:val="TableFigure"/>
        <w:rPr>
          <w:rFonts w:hint="eastAsia"/>
          <w:noProof/>
          <w:lang w:eastAsia="zh-CN"/>
        </w:rPr>
      </w:pPr>
    </w:p>
    <w:p w14:paraId="0CAA27DA" w14:textId="61974A88" w:rsidR="00947444" w:rsidRDefault="00947444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>Algotithm Clustering Output:</w:t>
      </w:r>
    </w:p>
    <w:p w14:paraId="76C79475" w14:textId="5C36FC3F" w:rsidR="00947444" w:rsidRDefault="00947444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>Algorithm Used                 Assigned Cluster           Calculating Interest Rates</w:t>
      </w:r>
    </w:p>
    <w:p w14:paraId="2425E10A" w14:textId="0B5DDE5E" w:rsidR="00947444" w:rsidRDefault="00947444" w:rsidP="002A2696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t xml:space="preserve">KMeans-clustering          </w:t>
      </w:r>
      <w:r w:rsidR="00AA09E3">
        <w:rPr>
          <w:rFonts w:hint="eastAsia"/>
          <w:noProof/>
          <w:lang w:eastAsia="zh-CN"/>
        </w:rPr>
        <w:t xml:space="preserve"> </w:t>
      </w:r>
      <w:r>
        <w:rPr>
          <w:rFonts w:hint="eastAsia"/>
          <w:noProof/>
          <w:lang w:eastAsia="zh-CN"/>
        </w:rPr>
        <w:t xml:space="preserve"> 1                           </w:t>
      </w:r>
      <w:r w:rsidR="00AA09E3">
        <w:rPr>
          <w:rFonts w:hint="eastAsia"/>
          <w:noProof/>
          <w:lang w:eastAsia="zh-CN"/>
        </w:rPr>
        <w:t xml:space="preserve">         16.7006985525391</w:t>
      </w:r>
      <w:r>
        <w:rPr>
          <w:rFonts w:hint="eastAsia"/>
          <w:noProof/>
          <w:lang w:eastAsia="zh-CN"/>
        </w:rPr>
        <w:t xml:space="preserve">          </w:t>
      </w:r>
    </w:p>
    <w:p w14:paraId="2B2879BE" w14:textId="77777777" w:rsidR="00AA09E3" w:rsidRDefault="00AA09E3" w:rsidP="002A2696">
      <w:pPr>
        <w:pStyle w:val="TableFigure"/>
        <w:rPr>
          <w:rFonts w:hint="eastAsia"/>
          <w:noProof/>
          <w:lang w:eastAsia="zh-CN"/>
        </w:rPr>
      </w:pPr>
    </w:p>
    <w:p w14:paraId="64126323" w14:textId="77777777" w:rsidR="00AA09E3" w:rsidRDefault="00AA09E3" w:rsidP="002A2696">
      <w:pPr>
        <w:pStyle w:val="TableFigure"/>
        <w:rPr>
          <w:rFonts w:hint="eastAsia"/>
          <w:noProof/>
          <w:lang w:eastAsia="zh-CN"/>
        </w:rPr>
      </w:pPr>
    </w:p>
    <w:p w14:paraId="7D280874" w14:textId="76B62330" w:rsidR="00D745BA" w:rsidRDefault="00AA09E3" w:rsidP="00AA09E3">
      <w:pPr>
        <w:pStyle w:val="TableFigure"/>
        <w:rPr>
          <w:rFonts w:hint="eastAsia"/>
          <w:noProof/>
          <w:lang w:eastAsia="zh-CN"/>
        </w:rPr>
      </w:pPr>
      <w:r>
        <w:rPr>
          <w:rFonts w:hint="eastAsia"/>
          <w:noProof/>
          <w:lang w:eastAsia="zh-CN"/>
        </w:rPr>
        <w:lastRenderedPageBreak/>
        <w:t>Default Interest :    6.86438274383545</w:t>
      </w:r>
      <w:bookmarkStart w:id="1" w:name="_GoBack"/>
      <w:bookmarkEnd w:id="1"/>
    </w:p>
    <w:sectPr w:rsidR="00D745BA">
      <w:headerReference w:type="default" r:id="rId107"/>
      <w:headerReference w:type="first" r:id="rId108"/>
      <w:footnotePr>
        <w:pos w:val="beneathText"/>
      </w:footnotePr>
      <w:pgSz w:w="12240" w:h="15840" w:code="1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8BB5FD" w14:textId="77777777" w:rsidR="00CE2770" w:rsidRDefault="00CE2770">
      <w:r>
        <w:separator/>
      </w:r>
    </w:p>
  </w:endnote>
  <w:endnote w:type="continuationSeparator" w:id="0">
    <w:p w14:paraId="0411F214" w14:textId="77777777" w:rsidR="00CE2770" w:rsidRDefault="00CE2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682715" w14:textId="77777777" w:rsidR="00CE2770" w:rsidRDefault="00CE2770">
      <w:r>
        <w:separator/>
      </w:r>
    </w:p>
  </w:footnote>
  <w:footnote w:type="continuationSeparator" w:id="0">
    <w:p w14:paraId="61EA1FD1" w14:textId="77777777" w:rsidR="00CE2770" w:rsidRDefault="00CE277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6256D3" w14:textId="77777777" w:rsidR="00D6156D" w:rsidRDefault="00D6156D">
    <w:pPr>
      <w:pStyle w:val="Header"/>
      <w:rPr>
        <w:rFonts w:hint="eastAsia"/>
        <w:lang w:eastAsia="zh-CN"/>
      </w:rPr>
    </w:pPr>
    <w:r>
      <w:rPr>
        <w:rStyle w:val="Strong"/>
        <w:rFonts w:hint="eastAsia"/>
        <w:lang w:eastAsia="zh-CN"/>
      </w:rPr>
      <w:t xml:space="preserve">ADVANCE DATA SCIENCE </w:t>
    </w:r>
    <w:r>
      <w:rPr>
        <w:rStyle w:val="Strong"/>
        <w:lang w:eastAsia="zh-CN"/>
      </w:rPr>
      <w:t>–</w:t>
    </w:r>
    <w:r>
      <w:rPr>
        <w:rStyle w:val="Strong"/>
        <w:rFonts w:hint="eastAsia"/>
        <w:lang w:eastAsia="zh-CN"/>
      </w:rPr>
      <w:t xml:space="preserve">ASSIGNMENT3                                               </w:t>
    </w:r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 w:rsidR="009D6BA8">
      <w:rPr>
        <w:rStyle w:val="Strong"/>
        <w:noProof/>
      </w:rPr>
      <w:t>49</w:t>
    </w:r>
    <w:r>
      <w:rPr>
        <w:rStyle w:val="Strong"/>
        <w:noProof/>
      </w:rPr>
      <w:fldChar w:fldCharType="end"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EE43FF" w14:textId="77777777" w:rsidR="00D6156D" w:rsidRDefault="00D6156D">
    <w:pPr>
      <w:pStyle w:val="Header"/>
      <w:rPr>
        <w:rStyle w:val="Strong"/>
      </w:rPr>
    </w:pPr>
    <w:r>
      <w:t xml:space="preserve">Running head: </w:t>
    </w:r>
    <w:sdt>
      <w:sdtPr>
        <w:rPr>
          <w:rStyle w:val="Strong"/>
        </w:rPr>
        <w:alias w:val="Running head"/>
        <w:tag w:val=""/>
        <w:id w:val="-696842620"/>
        <w:placeholder>
          <w:docPart w:val="C5372A4684C49B448C33BAED31769320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DefaultParagraphFont"/>
          <w:caps w:val="0"/>
        </w:rPr>
      </w:sdtEndPr>
      <w:sdtContent>
        <w:r>
          <w:rPr>
            <w:rStyle w:val="Strong"/>
          </w:rPr>
          <w:t>[Shortened Title up to 50 Characters]</w:t>
        </w:r>
      </w:sdtContent>
    </w:sdt>
    <w:r>
      <w:rPr>
        <w:rStyle w:val="Strong"/>
      </w:rPr>
      <w:t xml:space="preserve"> </w:t>
    </w:r>
    <w:r>
      <w:rPr>
        <w:rStyle w:val="Strong"/>
      </w:rPr>
      <w:ptab w:relativeTo="margin" w:alignment="right" w:leader="none"/>
    </w:r>
    <w:r>
      <w:rPr>
        <w:rStyle w:val="Strong"/>
      </w:rPr>
      <w:fldChar w:fldCharType="begin"/>
    </w:r>
    <w:r>
      <w:rPr>
        <w:rStyle w:val="Strong"/>
      </w:rPr>
      <w:instrText xml:space="preserve"> PAGE   \* MERGEFORMAT </w:instrText>
    </w:r>
    <w:r>
      <w:rPr>
        <w:rStyle w:val="Strong"/>
      </w:rPr>
      <w:fldChar w:fldCharType="separate"/>
    </w:r>
    <w:r w:rsidR="00286695">
      <w:rPr>
        <w:rStyle w:val="Strong"/>
        <w:noProof/>
      </w:rPr>
      <w:t>1</w:t>
    </w:r>
    <w:r>
      <w:rPr>
        <w:rStyle w:val="Strong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ED08D94"/>
    <w:lvl w:ilvl="0">
      <w:start w:val="1"/>
      <w:numFmt w:val="decimal"/>
      <w:pStyle w:val="ListNumber4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3D5203EE"/>
    <w:lvl w:ilvl="0">
      <w:start w:val="1"/>
      <w:numFmt w:val="decimal"/>
      <w:pStyle w:val="ListNumber3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984C7AA"/>
    <w:lvl w:ilvl="0">
      <w:start w:val="1"/>
      <w:numFmt w:val="decimal"/>
      <w:pStyle w:val="ListNumber2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4D2CA36"/>
    <w:lvl w:ilvl="0">
      <w:start w:val="1"/>
      <w:numFmt w:val="decimal"/>
      <w:pStyle w:val="ListNumber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7BCEBA6"/>
    <w:lvl w:ilvl="0">
      <w:start w:val="1"/>
      <w:numFmt w:val="bullet"/>
      <w:pStyle w:val="ListBullet4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D386FFE"/>
    <w:lvl w:ilvl="0">
      <w:start w:val="1"/>
      <w:numFmt w:val="bullet"/>
      <w:pStyle w:val="ListBullet3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73A80FE"/>
    <w:lvl w:ilvl="0">
      <w:start w:val="1"/>
      <w:numFmt w:val="bullet"/>
      <w:pStyle w:val="ListBullet2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0AB08068"/>
    <w:lvl w:ilvl="0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6E00290"/>
    <w:lvl w:ilvl="0">
      <w:start w:val="1"/>
      <w:numFmt w:val="decimal"/>
      <w:pStyle w:val="ListContinue5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>
    <w:nsid w:val="FFFFFF89"/>
    <w:multiLevelType w:val="singleLevel"/>
    <w:tmpl w:val="D6FC344C"/>
    <w:lvl w:ilvl="0">
      <w:start w:val="1"/>
      <w:numFmt w:val="bullet"/>
      <w:pStyle w:val="List5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>
    <w:nsid w:val="127E1583"/>
    <w:multiLevelType w:val="hybridMultilevel"/>
    <w:tmpl w:val="A8F435F4"/>
    <w:lvl w:ilvl="0" w:tplc="24BEDCEC">
      <w:start w:val="1"/>
      <w:numFmt w:val="decimal"/>
      <w:lvlText w:val="%1."/>
      <w:lvlJc w:val="left"/>
      <w:pPr>
        <w:ind w:left="720" w:hanging="360"/>
      </w:pPr>
      <w:rPr>
        <w:rFonts w:hint="eastAsia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E93799"/>
    <w:multiLevelType w:val="hybridMultilevel"/>
    <w:tmpl w:val="66B46C04"/>
    <w:lvl w:ilvl="0" w:tplc="883CCBE4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F25798"/>
    <w:multiLevelType w:val="hybridMultilevel"/>
    <w:tmpl w:val="A56A5B72"/>
    <w:lvl w:ilvl="0" w:tplc="5A2CD7F6">
      <w:start w:val="1"/>
      <w:numFmt w:val="decimal"/>
      <w:lvlText w:val="%1."/>
      <w:lvlJc w:val="left"/>
      <w:pPr>
        <w:ind w:left="1080" w:hanging="720"/>
      </w:pPr>
      <w:rPr>
        <w:rFonts w:hint="eastAsia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8C611D"/>
    <w:multiLevelType w:val="hybridMultilevel"/>
    <w:tmpl w:val="A8F435F4"/>
    <w:lvl w:ilvl="0" w:tplc="24BEDCEC">
      <w:start w:val="1"/>
      <w:numFmt w:val="decimal"/>
      <w:lvlText w:val="%1."/>
      <w:lvlJc w:val="left"/>
      <w:pPr>
        <w:ind w:left="720" w:hanging="360"/>
      </w:pPr>
      <w:rPr>
        <w:rFonts w:hint="eastAsia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BB18AB"/>
    <w:multiLevelType w:val="hybridMultilevel"/>
    <w:tmpl w:val="0EAAD0B6"/>
    <w:lvl w:ilvl="0" w:tplc="777A114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AB12CDC"/>
    <w:multiLevelType w:val="hybridMultilevel"/>
    <w:tmpl w:val="C6FC6326"/>
    <w:lvl w:ilvl="0" w:tplc="5A40C32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D7F1329"/>
    <w:multiLevelType w:val="hybridMultilevel"/>
    <w:tmpl w:val="F2F899E8"/>
    <w:lvl w:ilvl="0" w:tplc="3D30D20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80212E"/>
    <w:multiLevelType w:val="hybridMultilevel"/>
    <w:tmpl w:val="F2F899E8"/>
    <w:lvl w:ilvl="0" w:tplc="3D30D20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D1C5BE2"/>
    <w:multiLevelType w:val="hybridMultilevel"/>
    <w:tmpl w:val="66B46C04"/>
    <w:lvl w:ilvl="0" w:tplc="883CCBE4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4"/>
  </w:num>
  <w:num w:numId="13">
    <w:abstractNumId w:val="15"/>
  </w:num>
  <w:num w:numId="14">
    <w:abstractNumId w:val="12"/>
  </w:num>
  <w:num w:numId="15">
    <w:abstractNumId w:val="10"/>
  </w:num>
  <w:num w:numId="16">
    <w:abstractNumId w:val="17"/>
  </w:num>
  <w:num w:numId="17">
    <w:abstractNumId w:val="16"/>
  </w:num>
  <w:num w:numId="18">
    <w:abstractNumId w:val="13"/>
  </w:num>
  <w:num w:numId="19">
    <w:abstractNumId w:val="11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603C"/>
    <w:rsid w:val="000366CB"/>
    <w:rsid w:val="000575E8"/>
    <w:rsid w:val="00081906"/>
    <w:rsid w:val="000E260E"/>
    <w:rsid w:val="000F45F5"/>
    <w:rsid w:val="001349B4"/>
    <w:rsid w:val="00213BE3"/>
    <w:rsid w:val="00233BAD"/>
    <w:rsid w:val="00286695"/>
    <w:rsid w:val="002A2696"/>
    <w:rsid w:val="003E13D6"/>
    <w:rsid w:val="004124B7"/>
    <w:rsid w:val="004C230C"/>
    <w:rsid w:val="004E2579"/>
    <w:rsid w:val="005078CD"/>
    <w:rsid w:val="005B4D06"/>
    <w:rsid w:val="00722376"/>
    <w:rsid w:val="007C066A"/>
    <w:rsid w:val="007D5A67"/>
    <w:rsid w:val="007D673C"/>
    <w:rsid w:val="00846E25"/>
    <w:rsid w:val="008E25AF"/>
    <w:rsid w:val="008E6A51"/>
    <w:rsid w:val="0090142A"/>
    <w:rsid w:val="00937ED0"/>
    <w:rsid w:val="00947444"/>
    <w:rsid w:val="009B30D7"/>
    <w:rsid w:val="009B6A72"/>
    <w:rsid w:val="009D6BA8"/>
    <w:rsid w:val="00A369E3"/>
    <w:rsid w:val="00AA09E3"/>
    <w:rsid w:val="00AA3671"/>
    <w:rsid w:val="00AE1797"/>
    <w:rsid w:val="00B1015E"/>
    <w:rsid w:val="00B107C4"/>
    <w:rsid w:val="00B42E10"/>
    <w:rsid w:val="00BE603C"/>
    <w:rsid w:val="00BF3043"/>
    <w:rsid w:val="00C27C6B"/>
    <w:rsid w:val="00C6165A"/>
    <w:rsid w:val="00C83452"/>
    <w:rsid w:val="00CC6909"/>
    <w:rsid w:val="00CE2770"/>
    <w:rsid w:val="00D10612"/>
    <w:rsid w:val="00D6156D"/>
    <w:rsid w:val="00D745BA"/>
    <w:rsid w:val="00DA6686"/>
    <w:rsid w:val="00DD06D1"/>
    <w:rsid w:val="00ED28D2"/>
    <w:rsid w:val="00EE40B3"/>
    <w:rsid w:val="00F96658"/>
    <w:rsid w:val="00FA748A"/>
    <w:rsid w:val="00FD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4C029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6156D"/>
    <w:pPr>
      <w:spacing w:line="240" w:lineRule="auto"/>
      <w:ind w:firstLine="0"/>
    </w:pPr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spacing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pPr>
      <w:keepNext/>
      <w:keepLines/>
      <w:spacing w:line="480" w:lineRule="auto"/>
      <w:outlineLvl w:val="1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 w:line="480" w:lineRule="auto"/>
      <w:outlineLvl w:val="5"/>
    </w:pPr>
    <w:rPr>
      <w:rFonts w:asciiTheme="majorHAnsi" w:eastAsiaTheme="majorEastAsia" w:hAnsiTheme="majorHAnsi" w:cstheme="majorBidi"/>
      <w:color w:val="6E6E6E" w:themeColor="accent1" w:themeShade="7F"/>
      <w:kern w:val="24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 w:line="480" w:lineRule="auto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  <w:kern w:val="24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 w:line="48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 w:line="48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spacing w:line="480" w:lineRule="auto"/>
      <w:jc w:val="center"/>
      <w:outlineLvl w:val="0"/>
    </w:pPr>
    <w:rPr>
      <w:rFonts w:asciiTheme="majorHAnsi" w:eastAsiaTheme="majorEastAsia" w:hAnsiTheme="majorHAnsi" w:cstheme="majorBidi"/>
      <w:kern w:val="24"/>
      <w:lang w:eastAsia="ja-JP"/>
    </w:rPr>
  </w:style>
  <w:style w:type="paragraph" w:styleId="Header">
    <w:name w:val="header"/>
    <w:basedOn w:val="Normal"/>
    <w:link w:val="HeaderChar"/>
    <w:uiPriority w:val="99"/>
    <w:unhideWhenUsed/>
    <w:qFormat/>
    <w:rPr>
      <w:rFonts w:asciiTheme="minorHAnsi" w:hAnsiTheme="minorHAnsi" w:cstheme="minorBidi"/>
      <w:kern w:val="24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link w:val="NoSpacingChar"/>
    <w:uiPriority w:val="1"/>
    <w:qFormat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BE603C"/>
  </w:style>
  <w:style w:type="paragraph" w:styleId="Title">
    <w:name w:val="Title"/>
    <w:basedOn w:val="Normal"/>
    <w:next w:val="Normal"/>
    <w:link w:val="TitleChar"/>
    <w:uiPriority w:val="1"/>
    <w:qFormat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spacing w:line="480" w:lineRule="auto"/>
      <w:ind w:left="720" w:hanging="720"/>
    </w:pPr>
    <w:rPr>
      <w:rFonts w:asciiTheme="minorHAnsi" w:hAnsiTheme="minorHAnsi" w:cstheme="minorBidi"/>
      <w:kern w:val="24"/>
      <w:lang w:eastAsia="ja-JP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 w:line="480" w:lineRule="auto"/>
    </w:pPr>
    <w:rPr>
      <w:rFonts w:asciiTheme="minorHAnsi" w:hAnsiTheme="minorHAnsi" w:cstheme="minorBidi"/>
      <w:kern w:val="24"/>
      <w:lang w:eastAsia="ja-JP"/>
    </w:r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  <w:rPr>
      <w:rFonts w:asciiTheme="minorHAnsi" w:hAnsiTheme="minorHAnsi" w:cstheme="minorBidi"/>
      <w:kern w:val="24"/>
      <w:lang w:eastAsia="ja-JP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 w:line="480" w:lineRule="auto"/>
    </w:pPr>
    <w:rPr>
      <w:rFonts w:asciiTheme="minorHAnsi" w:hAnsiTheme="minorHAnsi" w:cstheme="minorBidi"/>
      <w:kern w:val="24"/>
      <w:sz w:val="16"/>
      <w:szCs w:val="16"/>
      <w:lang w:eastAsia="ja-JP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 w:line="480" w:lineRule="auto"/>
      <w:ind w:left="360"/>
    </w:pPr>
    <w:rPr>
      <w:rFonts w:asciiTheme="minorHAnsi" w:hAnsiTheme="minorHAnsi" w:cstheme="minorBidi"/>
      <w:kern w:val="24"/>
      <w:lang w:eastAsia="ja-JP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  <w:rPr>
      <w:rFonts w:asciiTheme="minorHAnsi" w:hAnsiTheme="minorHAnsi" w:cstheme="minorBidi"/>
      <w:kern w:val="24"/>
      <w:lang w:eastAsia="ja-JP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 w:line="480" w:lineRule="auto"/>
      <w:ind w:left="360"/>
    </w:pPr>
    <w:rPr>
      <w:rFonts w:asciiTheme="minorHAnsi" w:hAnsiTheme="minorHAnsi" w:cstheme="minorBidi"/>
      <w:kern w:val="24"/>
      <w:sz w:val="16"/>
      <w:szCs w:val="16"/>
      <w:lang w:eastAsia="ja-JP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rFonts w:asciiTheme="minorHAnsi" w:hAnsiTheme="minorHAnsi" w:cstheme="minorBidi"/>
      <w:i/>
      <w:iCs/>
      <w:color w:val="000000" w:themeColor="text2"/>
      <w:kern w:val="24"/>
      <w:sz w:val="18"/>
      <w:szCs w:val="18"/>
      <w:lang w:eastAsia="ja-JP"/>
    </w:rPr>
  </w:style>
  <w:style w:type="paragraph" w:styleId="Closing">
    <w:name w:val="Closing"/>
    <w:basedOn w:val="Normal"/>
    <w:link w:val="ClosingChar"/>
    <w:uiPriority w:val="99"/>
    <w:semiHidden/>
    <w:unhideWhenUsed/>
    <w:pPr>
      <w:ind w:left="4320"/>
    </w:pPr>
    <w:rPr>
      <w:rFonts w:asciiTheme="minorHAnsi" w:hAnsiTheme="minorHAnsi" w:cstheme="minorBidi"/>
      <w:kern w:val="24"/>
      <w:lang w:eastAsia="ja-JP"/>
    </w:r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rFonts w:asciiTheme="minorHAnsi" w:hAnsiTheme="minorHAnsi" w:cstheme="minorBidi"/>
      <w:kern w:val="24"/>
      <w:sz w:val="20"/>
      <w:szCs w:val="20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ind w:firstLine="720"/>
    </w:pPr>
    <w:rPr>
      <w:rFonts w:asciiTheme="minorHAnsi" w:hAnsiTheme="minorHAnsi" w:cstheme="minorBidi"/>
      <w:kern w:val="24"/>
      <w:sz w:val="20"/>
      <w:szCs w:val="20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kern w:val="24"/>
      <w:lang w:eastAsia="ja-JP"/>
    </w:rPr>
  </w:style>
  <w:style w:type="paragraph" w:styleId="EnvelopeReturn">
    <w:name w:val="envelope return"/>
    <w:basedOn w:val="Normal"/>
    <w:uiPriority w:val="99"/>
    <w:semiHidden/>
    <w:unhideWhenUsed/>
    <w:rPr>
      <w:rFonts w:asciiTheme="majorHAnsi" w:eastAsiaTheme="majorEastAsia" w:hAnsiTheme="majorHAnsi" w:cstheme="majorBidi"/>
      <w:kern w:val="24"/>
      <w:sz w:val="20"/>
      <w:szCs w:val="20"/>
      <w:lang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  <w:rPr>
      <w:rFonts w:asciiTheme="minorHAnsi" w:hAnsiTheme="minorHAnsi" w:cstheme="minorBidi"/>
      <w:kern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Address">
    <w:name w:val="HTML Address"/>
    <w:basedOn w:val="Normal"/>
    <w:link w:val="HTMLAddressChar"/>
    <w:uiPriority w:val="99"/>
    <w:semiHidden/>
    <w:unhideWhenUsed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ind w:left="240"/>
    </w:pPr>
    <w:rPr>
      <w:rFonts w:asciiTheme="minorHAnsi" w:hAnsiTheme="minorHAnsi" w:cstheme="minorBidi"/>
      <w:kern w:val="24"/>
      <w:lang w:eastAsia="ja-JP"/>
    </w:rPr>
  </w:style>
  <w:style w:type="paragraph" w:styleId="Index2">
    <w:name w:val="index 2"/>
    <w:basedOn w:val="Normal"/>
    <w:next w:val="Normal"/>
    <w:autoRedefine/>
    <w:uiPriority w:val="99"/>
    <w:semiHidden/>
    <w:unhideWhenUsed/>
    <w:pPr>
      <w:ind w:left="480"/>
    </w:pPr>
    <w:rPr>
      <w:rFonts w:asciiTheme="minorHAnsi" w:hAnsiTheme="minorHAnsi" w:cstheme="minorBidi"/>
      <w:kern w:val="24"/>
      <w:lang w:eastAsia="ja-JP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ind w:left="720"/>
    </w:pPr>
    <w:rPr>
      <w:rFonts w:asciiTheme="minorHAnsi" w:hAnsiTheme="minorHAnsi" w:cstheme="minorBidi"/>
      <w:kern w:val="24"/>
      <w:lang w:eastAsia="ja-JP"/>
    </w:rPr>
  </w:style>
  <w:style w:type="paragraph" w:styleId="Index4">
    <w:name w:val="index 4"/>
    <w:basedOn w:val="Normal"/>
    <w:next w:val="Normal"/>
    <w:autoRedefine/>
    <w:uiPriority w:val="99"/>
    <w:semiHidden/>
    <w:unhideWhenUsed/>
    <w:pPr>
      <w:ind w:left="960"/>
    </w:pPr>
    <w:rPr>
      <w:rFonts w:asciiTheme="minorHAnsi" w:hAnsiTheme="minorHAnsi" w:cstheme="minorBidi"/>
      <w:kern w:val="24"/>
      <w:lang w:eastAsia="ja-JP"/>
    </w:rPr>
  </w:style>
  <w:style w:type="paragraph" w:styleId="Index5">
    <w:name w:val="index 5"/>
    <w:basedOn w:val="Normal"/>
    <w:next w:val="Normal"/>
    <w:autoRedefine/>
    <w:uiPriority w:val="99"/>
    <w:semiHidden/>
    <w:unhideWhenUsed/>
    <w:pPr>
      <w:ind w:left="1200"/>
    </w:pPr>
    <w:rPr>
      <w:rFonts w:asciiTheme="minorHAnsi" w:hAnsiTheme="minorHAnsi" w:cstheme="minorBidi"/>
      <w:kern w:val="24"/>
      <w:lang w:eastAsia="ja-JP"/>
    </w:rPr>
  </w:style>
  <w:style w:type="paragraph" w:styleId="Index6">
    <w:name w:val="index 6"/>
    <w:basedOn w:val="Normal"/>
    <w:next w:val="Normal"/>
    <w:autoRedefine/>
    <w:uiPriority w:val="99"/>
    <w:semiHidden/>
    <w:unhideWhenUsed/>
    <w:pPr>
      <w:ind w:left="1440"/>
    </w:pPr>
    <w:rPr>
      <w:rFonts w:asciiTheme="minorHAnsi" w:hAnsiTheme="minorHAnsi" w:cstheme="minorBidi"/>
      <w:kern w:val="24"/>
      <w:lang w:eastAsia="ja-JP"/>
    </w:rPr>
  </w:style>
  <w:style w:type="paragraph" w:styleId="Index7">
    <w:name w:val="index 7"/>
    <w:basedOn w:val="Normal"/>
    <w:next w:val="Normal"/>
    <w:autoRedefine/>
    <w:uiPriority w:val="99"/>
    <w:semiHidden/>
    <w:unhideWhenUsed/>
    <w:pPr>
      <w:ind w:left="1680"/>
    </w:pPr>
    <w:rPr>
      <w:rFonts w:asciiTheme="minorHAnsi" w:hAnsiTheme="minorHAnsi" w:cstheme="minorBidi"/>
      <w:kern w:val="24"/>
      <w:lang w:eastAsia="ja-JP"/>
    </w:rPr>
  </w:style>
  <w:style w:type="paragraph" w:styleId="Index8">
    <w:name w:val="index 8"/>
    <w:basedOn w:val="Normal"/>
    <w:next w:val="Normal"/>
    <w:autoRedefine/>
    <w:uiPriority w:val="99"/>
    <w:semiHidden/>
    <w:unhideWhenUsed/>
    <w:pPr>
      <w:ind w:left="1920"/>
    </w:pPr>
    <w:rPr>
      <w:rFonts w:asciiTheme="minorHAnsi" w:hAnsiTheme="minorHAnsi" w:cstheme="minorBidi"/>
      <w:kern w:val="24"/>
      <w:lang w:eastAsia="ja-JP"/>
    </w:rPr>
  </w:style>
  <w:style w:type="paragraph" w:styleId="Index9">
    <w:name w:val="index 9"/>
    <w:basedOn w:val="Normal"/>
    <w:next w:val="Normal"/>
    <w:autoRedefine/>
    <w:uiPriority w:val="99"/>
    <w:semiHidden/>
    <w:unhideWhenUsed/>
    <w:pPr>
      <w:ind w:left="2160"/>
    </w:pPr>
    <w:rPr>
      <w:rFonts w:asciiTheme="minorHAnsi" w:hAnsiTheme="minorHAnsi" w:cstheme="minorBidi"/>
      <w:kern w:val="24"/>
      <w:lang w:eastAsia="ja-JP"/>
    </w:rPr>
  </w:style>
  <w:style w:type="paragraph" w:styleId="IndexHeading">
    <w:name w:val="index heading"/>
    <w:basedOn w:val="Normal"/>
    <w:next w:val="Index1"/>
    <w:uiPriority w:val="99"/>
    <w:semiHidden/>
    <w:unhideWhenUsed/>
    <w:pPr>
      <w:spacing w:line="480" w:lineRule="auto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spacing w:line="480" w:lineRule="auto"/>
      <w:ind w:left="36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2">
    <w:name w:val="List 2"/>
    <w:basedOn w:val="Normal"/>
    <w:uiPriority w:val="99"/>
    <w:semiHidden/>
    <w:unhideWhenUsed/>
    <w:pPr>
      <w:spacing w:line="480" w:lineRule="auto"/>
      <w:ind w:left="72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3">
    <w:name w:val="List 3"/>
    <w:basedOn w:val="Normal"/>
    <w:uiPriority w:val="99"/>
    <w:semiHidden/>
    <w:unhideWhenUsed/>
    <w:pPr>
      <w:spacing w:line="480" w:lineRule="auto"/>
      <w:ind w:left="108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4">
    <w:name w:val="List 4"/>
    <w:basedOn w:val="Normal"/>
    <w:uiPriority w:val="99"/>
    <w:semiHidden/>
    <w:unhideWhenUsed/>
    <w:pPr>
      <w:spacing w:line="480" w:lineRule="auto"/>
      <w:ind w:left="144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5">
    <w:name w:val="List 5"/>
    <w:basedOn w:val="Normal"/>
    <w:uiPriority w:val="99"/>
    <w:semiHidden/>
    <w:unhideWhenUsed/>
    <w:pPr>
      <w:spacing w:line="480" w:lineRule="auto"/>
      <w:ind w:left="180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spacing w:line="480" w:lineRule="auto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Continue">
    <w:name w:val="List Continue"/>
    <w:basedOn w:val="Normal"/>
    <w:uiPriority w:val="99"/>
    <w:semiHidden/>
    <w:unhideWhenUsed/>
    <w:pPr>
      <w:spacing w:after="120" w:line="480" w:lineRule="auto"/>
      <w:ind w:left="36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Continue2">
    <w:name w:val="List Continue 2"/>
    <w:basedOn w:val="Normal"/>
    <w:uiPriority w:val="99"/>
    <w:semiHidden/>
    <w:unhideWhenUsed/>
    <w:pPr>
      <w:spacing w:after="120" w:line="480" w:lineRule="auto"/>
      <w:ind w:left="72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Continue3">
    <w:name w:val="List Continue 3"/>
    <w:basedOn w:val="Normal"/>
    <w:uiPriority w:val="99"/>
    <w:semiHidden/>
    <w:unhideWhenUsed/>
    <w:pPr>
      <w:spacing w:after="120" w:line="480" w:lineRule="auto"/>
      <w:ind w:left="108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Continue4">
    <w:name w:val="List Continue 4"/>
    <w:basedOn w:val="Normal"/>
    <w:uiPriority w:val="99"/>
    <w:semiHidden/>
    <w:unhideWhenUsed/>
    <w:pPr>
      <w:spacing w:after="120" w:line="480" w:lineRule="auto"/>
      <w:ind w:left="144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Continue5">
    <w:name w:val="List Continue 5"/>
    <w:basedOn w:val="Normal"/>
    <w:uiPriority w:val="99"/>
    <w:semiHidden/>
    <w:unhideWhenUsed/>
    <w:pPr>
      <w:spacing w:after="120" w:line="480" w:lineRule="auto"/>
      <w:ind w:left="180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spacing w:line="480" w:lineRule="auto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spacing w:line="480" w:lineRule="auto"/>
      <w:ind w:firstLine="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ListParagraph">
    <w:name w:val="List Paragraph"/>
    <w:basedOn w:val="Normal"/>
    <w:uiPriority w:val="34"/>
    <w:unhideWhenUsed/>
    <w:qFormat/>
    <w:pPr>
      <w:spacing w:line="480" w:lineRule="auto"/>
      <w:ind w:left="720"/>
      <w:contextualSpacing/>
    </w:pPr>
    <w:rPr>
      <w:rFonts w:asciiTheme="minorHAnsi" w:hAnsiTheme="minorHAnsi" w:cstheme="minorBidi"/>
      <w:kern w:val="24"/>
      <w:lang w:eastAsia="ja-JP"/>
    </w:r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</w:style>
  <w:style w:type="paragraph" w:styleId="NormalIndent">
    <w:name w:val="Normal Indent"/>
    <w:basedOn w:val="Normal"/>
    <w:uiPriority w:val="99"/>
    <w:semiHidden/>
    <w:unhideWhenUsed/>
    <w:pPr>
      <w:spacing w:line="480" w:lineRule="auto"/>
      <w:ind w:left="720"/>
    </w:pPr>
    <w:rPr>
      <w:rFonts w:asciiTheme="minorHAnsi" w:hAnsiTheme="minorHAnsi" w:cstheme="minorBidi"/>
      <w:kern w:val="24"/>
      <w:lang w:eastAsia="ja-JP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ind w:left="4320"/>
    </w:pPr>
    <w:rPr>
      <w:rFonts w:asciiTheme="minorHAnsi" w:hAnsiTheme="minorHAnsi" w:cstheme="minorBidi"/>
      <w:kern w:val="24"/>
      <w:lang w:eastAsia="ja-JP"/>
    </w:r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spacing w:line="480" w:lineRule="auto"/>
      <w:jc w:val="center"/>
    </w:pPr>
    <w:rPr>
      <w:rFonts w:asciiTheme="minorHAnsi" w:hAnsiTheme="minorHAnsi" w:cstheme="minorBidi"/>
      <w:kern w:val="24"/>
      <w:lang w:eastAsia="ja-JP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line="480" w:lineRule="auto"/>
      <w:ind w:left="240"/>
    </w:pPr>
    <w:rPr>
      <w:rFonts w:asciiTheme="minorHAnsi" w:hAnsiTheme="minorHAnsi" w:cstheme="minorBidi"/>
      <w:kern w:val="24"/>
      <w:lang w:eastAsia="ja-JP"/>
    </w:r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line="480" w:lineRule="auto"/>
    </w:pPr>
    <w:rPr>
      <w:rFonts w:asciiTheme="minorHAnsi" w:hAnsiTheme="minorHAnsi" w:cstheme="minorBidi"/>
      <w:kern w:val="24"/>
      <w:lang w:eastAsia="ja-JP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 w:line="480" w:lineRule="auto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 w:line="480" w:lineRule="auto"/>
      <w:ind w:left="720"/>
    </w:pPr>
    <w:rPr>
      <w:rFonts w:asciiTheme="minorHAnsi" w:hAnsiTheme="minorHAnsi" w:cstheme="minorBidi"/>
      <w:kern w:val="24"/>
      <w:lang w:eastAsia="ja-JP"/>
    </w:r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 w:line="480" w:lineRule="auto"/>
      <w:ind w:left="960"/>
    </w:pPr>
    <w:rPr>
      <w:rFonts w:asciiTheme="minorHAnsi" w:hAnsiTheme="minorHAnsi" w:cstheme="minorBidi"/>
      <w:kern w:val="24"/>
      <w:lang w:eastAsia="ja-JP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 w:line="480" w:lineRule="auto"/>
      <w:ind w:left="1200"/>
    </w:pPr>
    <w:rPr>
      <w:rFonts w:asciiTheme="minorHAnsi" w:hAnsiTheme="minorHAnsi" w:cstheme="minorBidi"/>
      <w:kern w:val="24"/>
      <w:lang w:eastAsia="ja-JP"/>
    </w:r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 w:line="480" w:lineRule="auto"/>
      <w:ind w:left="1440"/>
    </w:pPr>
    <w:rPr>
      <w:rFonts w:asciiTheme="minorHAnsi" w:hAnsiTheme="minorHAnsi" w:cstheme="minorBidi"/>
      <w:kern w:val="24"/>
      <w:lang w:eastAsia="ja-JP"/>
    </w:r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 w:line="480" w:lineRule="auto"/>
      <w:ind w:left="1680"/>
    </w:pPr>
    <w:rPr>
      <w:rFonts w:asciiTheme="minorHAnsi" w:hAnsiTheme="minorHAnsi" w:cstheme="minorBidi"/>
      <w:kern w:val="24"/>
      <w:lang w:eastAsia="ja-JP"/>
    </w:r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 w:line="480" w:lineRule="auto"/>
      <w:ind w:left="1920"/>
    </w:pPr>
    <w:rPr>
      <w:rFonts w:asciiTheme="minorHAnsi" w:hAnsiTheme="minorHAnsi" w:cstheme="minorBidi"/>
      <w:kern w:val="24"/>
      <w:lang w:eastAsia="ja-JP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 w:line="480" w:lineRule="auto"/>
      <w:contextualSpacing/>
    </w:pPr>
    <w:rPr>
      <w:rFonts w:asciiTheme="minorHAnsi" w:hAnsiTheme="minorHAnsi" w:cstheme="minorBidi"/>
      <w:kern w:val="24"/>
      <w:lang w:eastAsia="ja-JP"/>
    </w:rPr>
  </w:style>
  <w:style w:type="paragraph" w:styleId="TOCHeading">
    <w:name w:val="TOC Heading"/>
    <w:basedOn w:val="Heading1"/>
    <w:next w:val="Normal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 w:line="480" w:lineRule="auto"/>
      <w:ind w:firstLine="720"/>
    </w:pPr>
    <w:rPr>
      <w:rFonts w:asciiTheme="minorHAnsi" w:hAnsiTheme="minorHAnsi" w:cstheme="minorBidi"/>
      <w:kern w:val="24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 w:line="480" w:lineRule="auto"/>
      <w:ind w:left="240" w:firstLine="720"/>
    </w:pPr>
    <w:rPr>
      <w:rFonts w:asciiTheme="minorHAnsi" w:hAnsiTheme="minorHAnsi" w:cstheme="minorBidi"/>
      <w:kern w:val="24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 w:line="480" w:lineRule="auto"/>
      <w:ind w:left="480" w:firstLine="720"/>
    </w:pPr>
    <w:rPr>
      <w:rFonts w:asciiTheme="minorHAnsi" w:hAnsiTheme="minorHAnsi" w:cstheme="minorBidi"/>
      <w:kern w:val="24"/>
      <w:lang w:eastAsia="ja-JP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character" w:customStyle="1" w:styleId="pl-k">
    <w:name w:val="pl-k"/>
    <w:basedOn w:val="DefaultParagraphFont"/>
    <w:rsid w:val="00D6156D"/>
  </w:style>
  <w:style w:type="character" w:customStyle="1" w:styleId="pl-c1">
    <w:name w:val="pl-c1"/>
    <w:basedOn w:val="DefaultParagraphFont"/>
    <w:rsid w:val="00D6156D"/>
  </w:style>
  <w:style w:type="character" w:customStyle="1" w:styleId="pl-c">
    <w:name w:val="pl-c"/>
    <w:basedOn w:val="DefaultParagraphFont"/>
    <w:rsid w:val="00D6156D"/>
  </w:style>
  <w:style w:type="character" w:customStyle="1" w:styleId="pl-en">
    <w:name w:val="pl-en"/>
    <w:basedOn w:val="DefaultParagraphFont"/>
    <w:rsid w:val="00D6156D"/>
  </w:style>
  <w:style w:type="character" w:customStyle="1" w:styleId="pl-smi">
    <w:name w:val="pl-smi"/>
    <w:basedOn w:val="DefaultParagraphFont"/>
    <w:rsid w:val="00D6156D"/>
  </w:style>
  <w:style w:type="character" w:customStyle="1" w:styleId="pl-pds">
    <w:name w:val="pl-pds"/>
    <w:basedOn w:val="DefaultParagraphFont"/>
    <w:rsid w:val="00D6156D"/>
  </w:style>
  <w:style w:type="character" w:customStyle="1" w:styleId="pl-s">
    <w:name w:val="pl-s"/>
    <w:basedOn w:val="DefaultParagraphFont"/>
    <w:rsid w:val="00D6156D"/>
  </w:style>
  <w:style w:type="character" w:customStyle="1" w:styleId="pl-v">
    <w:name w:val="pl-v"/>
    <w:basedOn w:val="DefaultParagraphFont"/>
    <w:rsid w:val="00D6156D"/>
  </w:style>
  <w:style w:type="character" w:customStyle="1" w:styleId="pl-bu">
    <w:name w:val="pl-bu"/>
    <w:basedOn w:val="DefaultParagraphFont"/>
    <w:rsid w:val="00D6156D"/>
  </w:style>
  <w:style w:type="character" w:customStyle="1" w:styleId="pl-cce">
    <w:name w:val="pl-cce"/>
    <w:basedOn w:val="DefaultParagraphFont"/>
    <w:rsid w:val="00D615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8" Type="http://schemas.openxmlformats.org/officeDocument/2006/relationships/header" Target="header2.xml"/><Relationship Id="rId109" Type="http://schemas.openxmlformats.org/officeDocument/2006/relationships/fontTable" Target="fontTable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10" Type="http://schemas.openxmlformats.org/officeDocument/2006/relationships/glossaryDocument" Target="glossary/document.xml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11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00" Type="http://schemas.openxmlformats.org/officeDocument/2006/relationships/image" Target="media/image93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zhaomengqi/Library/Containers/com.microsoft.Word/Data/Library/Caches/1033/TM10002091/APA%20Style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5372A4684C49B448C33BAED317693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72BDF2-B0BD-C648-9F1D-6D975971F945}"/>
      </w:docPartPr>
      <w:docPartBody>
        <w:p w:rsidR="00000000" w:rsidRDefault="00AD047C">
          <w:pPr>
            <w:pStyle w:val="C5372A4684C49B448C33BAED31769320"/>
          </w:pPr>
          <w:r>
            <w:rPr>
              <w:rStyle w:val="Strong"/>
            </w:rPr>
            <w:t>[Shortened Title up to 50 Characters]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egoe UI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47C"/>
    <w:rsid w:val="00AD0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96D68CBDC6CE47A13233F7C257F0FB">
    <w:name w:val="8D96D68CBDC6CE47A13233F7C257F0FB"/>
  </w:style>
  <w:style w:type="paragraph" w:customStyle="1" w:styleId="84EB90E0C6B7144FBBF7150108A6A800">
    <w:name w:val="84EB90E0C6B7144FBBF7150108A6A800"/>
  </w:style>
  <w:style w:type="paragraph" w:customStyle="1" w:styleId="340A84E932664B4BA37CDFF7C3FB6ACC">
    <w:name w:val="340A84E932664B4BA37CDFF7C3FB6ACC"/>
  </w:style>
  <w:style w:type="paragraph" w:customStyle="1" w:styleId="8FE09A7A21812F4096F6B106B8B95CFC">
    <w:name w:val="8FE09A7A21812F4096F6B106B8B95CFC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customStyle="1" w:styleId="DF571C0282F66A4AA0CCD4ACCDE097A1">
    <w:name w:val="DF571C0282F66A4AA0CCD4ACCDE097A1"/>
  </w:style>
  <w:style w:type="paragraph" w:customStyle="1" w:styleId="8E83EFE1F0D891468957BC9623737DFE">
    <w:name w:val="8E83EFE1F0D891468957BC9623737DFE"/>
  </w:style>
  <w:style w:type="paragraph" w:customStyle="1" w:styleId="05C616EDDE85D34BBA3290307ED36DCB">
    <w:name w:val="05C616EDDE85D34BBA3290307ED36DCB"/>
  </w:style>
  <w:style w:type="paragraph" w:customStyle="1" w:styleId="E18948E0D1C0F14AB470F42350834812">
    <w:name w:val="E18948E0D1C0F14AB470F42350834812"/>
  </w:style>
  <w:style w:type="paragraph" w:customStyle="1" w:styleId="A70417B60520294AAC972608EB34BBA5">
    <w:name w:val="A70417B60520294AAC972608EB34BBA5"/>
  </w:style>
  <w:style w:type="paragraph" w:customStyle="1" w:styleId="8C835229A769BE43993CE96E93986041">
    <w:name w:val="8C835229A769BE43993CE96E93986041"/>
  </w:style>
  <w:style w:type="paragraph" w:customStyle="1" w:styleId="CC383F1DB9E6474CB8738AE27891F64C">
    <w:name w:val="CC383F1DB9E6474CB8738AE27891F64C"/>
  </w:style>
  <w:style w:type="paragraph" w:customStyle="1" w:styleId="A6F63715A8BD834E87BC46BA799FC572">
    <w:name w:val="A6F63715A8BD834E87BC46BA799FC572"/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  <w:lang w:eastAsia="ja-JP"/>
    </w:rPr>
  </w:style>
  <w:style w:type="paragraph" w:customStyle="1" w:styleId="E5365789BBD7914DBCDF63E449EC9591">
    <w:name w:val="E5365789BBD7914DBCDF63E449EC9591"/>
  </w:style>
  <w:style w:type="paragraph" w:customStyle="1" w:styleId="3BA2CC19E63C8144BCBD76C52ACDEF2C">
    <w:name w:val="3BA2CC19E63C8144BCBD76C52ACDEF2C"/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  <w:lang w:eastAsia="ja-JP"/>
    </w:rPr>
  </w:style>
  <w:style w:type="paragraph" w:customStyle="1" w:styleId="A09FA9DBE0CC694C8711A294EBFAF42C">
    <w:name w:val="A09FA9DBE0CC694C8711A294EBFAF42C"/>
  </w:style>
  <w:style w:type="paragraph" w:customStyle="1" w:styleId="68C09F6A21DBCD4D910C9D1E8181C306">
    <w:name w:val="68C09F6A21DBCD4D910C9D1E8181C306"/>
  </w:style>
  <w:style w:type="paragraph" w:customStyle="1" w:styleId="4C033C3666310D4A8AB012E573C34A5C">
    <w:name w:val="4C033C3666310D4A8AB012E573C34A5C"/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eastAsia="ja-JP"/>
    </w:rPr>
  </w:style>
  <w:style w:type="paragraph" w:customStyle="1" w:styleId="FFFBCC9772A3D846848F4ADC048B0E5E">
    <w:name w:val="FFFBCC9772A3D846848F4ADC048B0E5E"/>
  </w:style>
  <w:style w:type="paragraph" w:customStyle="1" w:styleId="9BB735C219E0AC4A9471D2A091E290AA">
    <w:name w:val="9BB735C219E0AC4A9471D2A091E290AA"/>
  </w:style>
  <w:style w:type="paragraph" w:customStyle="1" w:styleId="16FBE2CB2696F44BB960C44E2AD60824">
    <w:name w:val="16FBE2CB2696F44BB960C44E2AD60824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60EF1EC883642D44B097F5317E7BC117">
    <w:name w:val="60EF1EC883642D44B097F5317E7BC117"/>
  </w:style>
  <w:style w:type="paragraph" w:customStyle="1" w:styleId="D112504F0B02BA4982539A1788BE2637">
    <w:name w:val="D112504F0B02BA4982539A1788BE2637"/>
  </w:style>
  <w:style w:type="paragraph" w:customStyle="1" w:styleId="1DF346D89974B44386A48E749D3ECE99">
    <w:name w:val="1DF346D89974B44386A48E749D3ECE99"/>
  </w:style>
  <w:style w:type="paragraph" w:customStyle="1" w:styleId="96FE52562825E34EADBFA4392F614579">
    <w:name w:val="96FE52562825E34EADBFA4392F614579"/>
  </w:style>
  <w:style w:type="paragraph" w:customStyle="1" w:styleId="451D6E23875E1F4298720AD8C0A05F64">
    <w:name w:val="451D6E23875E1F4298720AD8C0A05F64"/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paragraph" w:customStyle="1" w:styleId="8054CF72B183EF4ABDD6A4056AB05656">
    <w:name w:val="8054CF72B183EF4ABDD6A4056AB05656"/>
  </w:style>
  <w:style w:type="paragraph" w:customStyle="1" w:styleId="C5372A4684C49B448C33BAED31769320">
    <w:name w:val="C5372A4684C49B448C33BAED3176932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E58E6B84-1D56-B741-8655-8E4D18C83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Style Paper.dotx</Template>
  <TotalTime>51</TotalTime>
  <Pages>50</Pages>
  <Words>314</Words>
  <Characters>1790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Loan lending club</vt:lpstr>
    </vt:vector>
  </TitlesOfParts>
  <Company/>
  <LinksUpToDate>false</LinksUpToDate>
  <CharactersWithSpaces>2100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Loan lending club</dc:title>
  <dc:subject>Re</dc:subject>
  <dc:creator>Mengqi Zhao</dc:creator>
  <cp:keywords/>
  <dc:description/>
  <cp:lastModifiedBy>Mengqi Zhao</cp:lastModifiedBy>
  <cp:revision>3</cp:revision>
  <cp:lastPrinted>2017-11-20T04:53:00Z</cp:lastPrinted>
  <dcterms:created xsi:type="dcterms:W3CDTF">2017-11-20T04:53:00Z</dcterms:created>
  <dcterms:modified xsi:type="dcterms:W3CDTF">2017-11-20T06:36:00Z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